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53" w:rsidRDefault="00250D20" w:rsidP="00250D20">
      <w:pPr>
        <w:pStyle w:val="TitreETT"/>
      </w:pPr>
      <w:r>
        <w:rPr>
          <w:noProof/>
        </w:rPr>
        <w:t>Descente de Charges</w:t>
      </w:r>
    </w:p>
    <w:p w:rsidR="00250D20" w:rsidRDefault="00250D20" w:rsidP="009500F9">
      <w:pPr>
        <w:pStyle w:val="TitreETT"/>
      </w:pPr>
      <w:r>
        <w:t>Découverte du phénomène :</w:t>
      </w:r>
    </w:p>
    <w:p w:rsidR="009500F9" w:rsidRDefault="009500F9" w:rsidP="00250D20">
      <w:pPr>
        <w:rPr>
          <w:rFonts w:eastAsia="Times New Roman" w:cs="Times New Roman"/>
          <w:i/>
          <w:szCs w:val="24"/>
          <w:lang w:eastAsia="fr-FR"/>
        </w:rPr>
      </w:pPr>
    </w:p>
    <w:p w:rsidR="00250D20" w:rsidRPr="00250D20" w:rsidRDefault="00250D20" w:rsidP="00250D20">
      <w:pPr>
        <w:rPr>
          <w:rFonts w:eastAsia="Times New Roman" w:cs="Times New Roman"/>
          <w:i/>
          <w:szCs w:val="24"/>
          <w:lang w:eastAsia="fr-FR"/>
        </w:rPr>
      </w:pPr>
      <w:r w:rsidRPr="00250D20">
        <w:rPr>
          <w:rFonts w:eastAsia="Times New Roman" w:cs="Times New Roman"/>
          <w:i/>
          <w:szCs w:val="24"/>
          <w:lang w:eastAsia="fr-FR"/>
        </w:rPr>
        <w:t xml:space="preserve">Visionner </w:t>
      </w:r>
      <w:r w:rsidR="00DF6E1F">
        <w:rPr>
          <w:rFonts w:eastAsia="Times New Roman" w:cs="Times New Roman"/>
          <w:i/>
          <w:szCs w:val="24"/>
          <w:lang w:eastAsia="fr-FR"/>
        </w:rPr>
        <w:t>le film</w:t>
      </w:r>
      <w:bookmarkStart w:id="0" w:name="_GoBack"/>
      <w:bookmarkEnd w:id="0"/>
      <w:r w:rsidRPr="00250D20">
        <w:rPr>
          <w:rFonts w:eastAsia="Times New Roman" w:cs="Times New Roman"/>
          <w:i/>
          <w:szCs w:val="24"/>
          <w:lang w:eastAsia="fr-FR"/>
        </w:rPr>
        <w:t xml:space="preserve">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Pourquoi ça tombe</w:t>
      </w:r>
      <w:r w:rsidRPr="00250D20">
        <w:rPr>
          <w:rFonts w:eastAsia="Times New Roman" w:cs="Times New Roman"/>
          <w:i/>
          <w:szCs w:val="24"/>
          <w:lang w:eastAsia="fr-FR"/>
        </w:rPr>
        <w:t> » puis répondre aux questions 1 à 5.</w:t>
      </w:r>
    </w:p>
    <w:p w:rsidR="00250D20" w:rsidRPr="00250D20" w:rsidRDefault="00250D20" w:rsidP="00250D20">
      <w:pPr>
        <w:pStyle w:val="Questions"/>
      </w:pPr>
      <w:r w:rsidRPr="00250D20">
        <w:t>Quelles sont les raisons des déformations, des chutes… des bâtiments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250D20">
      <w:pPr>
        <w:pStyle w:val="Questions"/>
      </w:pPr>
      <w:r w:rsidRPr="00250D20">
        <w:t>Quelle partie du bâtiment doit être dimensionnée avec rigueur pour éviter ces problèmes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250D20">
      <w:pPr>
        <w:pStyle w:val="Questions"/>
      </w:pPr>
      <w:r w:rsidRPr="00250D20">
        <w:t>Qu'est ce qu'un élément porteur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250D20">
      <w:pPr>
        <w:pStyle w:val="Questions"/>
      </w:pPr>
      <w:r w:rsidRPr="00250D20">
        <w:t>Quelles sont les différentes charges qui s'exercent sur un bâtiment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250D20">
      <w:pPr>
        <w:pStyle w:val="Questions"/>
      </w:pPr>
      <w:r w:rsidRPr="00250D20">
        <w:t>Chercher une définition du vocabulaire suivant dans le cadre des constructions d'ouvrages (bâtiments, routes, ponts…) :</w:t>
      </w:r>
      <w:r>
        <w:t xml:space="preserve"> </w:t>
      </w:r>
      <w:r w:rsidRPr="00250D20">
        <w:rPr>
          <w:szCs w:val="24"/>
        </w:rPr>
        <w:t>Structure porteuse</w:t>
      </w:r>
      <w:r>
        <w:rPr>
          <w:szCs w:val="24"/>
        </w:rPr>
        <w:t xml:space="preserve">, </w:t>
      </w:r>
      <w:r w:rsidRPr="00250D20">
        <w:rPr>
          <w:szCs w:val="24"/>
        </w:rPr>
        <w:t>Infrastructure</w:t>
      </w:r>
      <w:r>
        <w:rPr>
          <w:szCs w:val="24"/>
        </w:rPr>
        <w:t>, Superstructure.</w:t>
      </w:r>
      <w:r w:rsidRPr="00250D20">
        <w:rPr>
          <w:szCs w:val="24"/>
        </w:rPr>
        <w:t xml:space="preserve"> </w:t>
      </w:r>
    </w:p>
    <w:p w:rsidR="00250D20" w:rsidRDefault="00250D20" w:rsidP="009500F9">
      <w:pPr>
        <w:rPr>
          <w:rFonts w:eastAsia="Times New Roman" w:cs="Times New Roman"/>
          <w:szCs w:val="24"/>
          <w:lang w:eastAsia="fr-FR"/>
        </w:rPr>
      </w:pPr>
    </w:p>
    <w:p w:rsidR="009500F9" w:rsidRDefault="009500F9" w:rsidP="009500F9">
      <w:pPr>
        <w:rPr>
          <w:rFonts w:eastAsia="Times New Roman" w:cs="Times New Roman"/>
          <w:szCs w:val="24"/>
          <w:lang w:eastAsia="fr-FR"/>
        </w:rPr>
      </w:pPr>
    </w:p>
    <w:p w:rsidR="009500F9" w:rsidRPr="00250D20" w:rsidRDefault="009500F9" w:rsidP="00250D20">
      <w:pPr>
        <w:ind w:left="993"/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250D20">
      <w:pPr>
        <w:rPr>
          <w:rFonts w:eastAsia="Times New Roman" w:cs="Times New Roman"/>
          <w:i/>
          <w:szCs w:val="24"/>
          <w:lang w:eastAsia="fr-FR"/>
        </w:rPr>
      </w:pPr>
      <w:r w:rsidRPr="00250D20">
        <w:rPr>
          <w:rFonts w:eastAsia="Times New Roman" w:cs="Times New Roman"/>
          <w:i/>
          <w:szCs w:val="24"/>
          <w:lang w:eastAsia="fr-FR"/>
        </w:rPr>
        <w:t>Visionner le film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structures porteuses verticales</w:t>
      </w:r>
      <w:r w:rsidR="00AA046B" w:rsidRPr="006C5F79">
        <w:rPr>
          <w:rFonts w:eastAsia="Times New Roman" w:cs="Times New Roman"/>
          <w:b/>
          <w:i/>
          <w:szCs w:val="24"/>
          <w:lang w:eastAsia="fr-FR"/>
        </w:rPr>
        <w:t xml:space="preserve"> 1</w:t>
      </w:r>
      <w:r w:rsidR="006C5F79">
        <w:rPr>
          <w:rFonts w:eastAsia="Times New Roman" w:cs="Times New Roman"/>
          <w:i/>
          <w:szCs w:val="24"/>
          <w:lang w:eastAsia="fr-FR"/>
        </w:rPr>
        <w:t xml:space="preserve"> </w:t>
      </w:r>
      <w:r w:rsidRPr="00250D20">
        <w:rPr>
          <w:rFonts w:eastAsia="Times New Roman" w:cs="Times New Roman"/>
          <w:i/>
          <w:szCs w:val="24"/>
          <w:lang w:eastAsia="fr-FR"/>
        </w:rPr>
        <w:t xml:space="preserve">» puis répondre à la question 6.  </w:t>
      </w:r>
    </w:p>
    <w:p w:rsidR="00250D20" w:rsidRPr="00250D20" w:rsidRDefault="00250D20" w:rsidP="00250D20">
      <w:pPr>
        <w:pStyle w:val="Questions"/>
      </w:pPr>
      <w:r w:rsidRPr="00250D20">
        <w:t>Quels sont les différents types d'usure auxquels sont soumis</w:t>
      </w:r>
      <w:r>
        <w:t>es</w:t>
      </w:r>
      <w:r w:rsidRPr="00250D20">
        <w:t xml:space="preserve"> les constructions :</w:t>
      </w:r>
    </w:p>
    <w:p w:rsid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9500F9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9500F9" w:rsidRPr="00250D20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AA046B" w:rsidP="00250D20">
      <w:pPr>
        <w:rPr>
          <w:rFonts w:eastAsia="Times New Roman" w:cs="Times New Roman"/>
          <w:i/>
          <w:szCs w:val="24"/>
          <w:lang w:eastAsia="fr-FR"/>
        </w:rPr>
      </w:pPr>
      <w:r>
        <w:rPr>
          <w:rFonts w:eastAsia="Times New Roman" w:cs="Times New Roman"/>
          <w:i/>
          <w:szCs w:val="24"/>
          <w:lang w:eastAsia="fr-FR"/>
        </w:rPr>
        <w:t xml:space="preserve">Visionner le </w:t>
      </w:r>
      <w:r w:rsidR="00250D20" w:rsidRPr="00250D20">
        <w:rPr>
          <w:rFonts w:eastAsia="Times New Roman" w:cs="Times New Roman"/>
          <w:i/>
          <w:szCs w:val="24"/>
          <w:lang w:eastAsia="fr-FR"/>
        </w:rPr>
        <w:t>film « </w:t>
      </w:r>
      <w:r w:rsidR="00250D20" w:rsidRPr="006C5F79">
        <w:rPr>
          <w:rFonts w:eastAsia="Times New Roman" w:cs="Times New Roman"/>
          <w:b/>
          <w:i/>
          <w:szCs w:val="24"/>
          <w:lang w:eastAsia="fr-FR"/>
        </w:rPr>
        <w:t>structures porteuses verticales </w:t>
      </w:r>
      <w:r w:rsidRPr="006C5F79">
        <w:rPr>
          <w:rFonts w:eastAsia="Times New Roman" w:cs="Times New Roman"/>
          <w:b/>
          <w:i/>
          <w:szCs w:val="24"/>
          <w:lang w:eastAsia="fr-FR"/>
        </w:rPr>
        <w:t>2</w:t>
      </w:r>
      <w:r w:rsidR="006C5F79">
        <w:rPr>
          <w:rFonts w:eastAsia="Times New Roman" w:cs="Times New Roman"/>
          <w:i/>
          <w:szCs w:val="24"/>
          <w:lang w:eastAsia="fr-FR"/>
        </w:rPr>
        <w:t xml:space="preserve"> </w:t>
      </w:r>
      <w:r w:rsidR="00250D20">
        <w:rPr>
          <w:rFonts w:eastAsia="Times New Roman" w:cs="Times New Roman"/>
          <w:i/>
          <w:szCs w:val="24"/>
          <w:lang w:eastAsia="fr-FR"/>
        </w:rPr>
        <w:t>» puis répondre aux questions 7 à 8</w:t>
      </w:r>
      <w:r>
        <w:rPr>
          <w:rFonts w:eastAsia="Times New Roman" w:cs="Times New Roman"/>
          <w:i/>
          <w:szCs w:val="24"/>
          <w:lang w:eastAsia="fr-FR"/>
        </w:rPr>
        <w:t>.</w:t>
      </w:r>
    </w:p>
    <w:p w:rsidR="00250D20" w:rsidRPr="00250D20" w:rsidRDefault="00AA046B" w:rsidP="00250D20">
      <w:pPr>
        <w:pStyle w:val="Questions"/>
        <w:rPr>
          <w:szCs w:val="24"/>
        </w:rPr>
      </w:pPr>
      <w:r>
        <w:t xml:space="preserve">Définir les notions suivantes : </w:t>
      </w:r>
      <w:r w:rsidRPr="00AA046B">
        <w:rPr>
          <w:szCs w:val="24"/>
        </w:rPr>
        <w:t xml:space="preserve">Action, Réaction, Flambement, </w:t>
      </w:r>
      <w:r>
        <w:rPr>
          <w:szCs w:val="24"/>
        </w:rPr>
        <w:t>Elancement.</w:t>
      </w:r>
      <w:r w:rsidR="00250D20" w:rsidRPr="00AA046B">
        <w:rPr>
          <w:szCs w:val="24"/>
        </w:rPr>
        <w:t xml:space="preserve"> 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AA046B">
      <w:pPr>
        <w:pStyle w:val="Questions"/>
      </w:pPr>
      <w:r w:rsidRPr="00250D20">
        <w:t>Compléter le tableau ci-dessous</w:t>
      </w:r>
    </w:p>
    <w:tbl>
      <w:tblPr>
        <w:tblW w:w="0" w:type="auto"/>
        <w:tblInd w:w="147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61"/>
        <w:gridCol w:w="3761"/>
      </w:tblGrid>
      <w:tr w:rsidR="00250D20" w:rsidRPr="00250D20" w:rsidTr="006C5F79"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FDD"/>
            <w:hideMark/>
          </w:tcPr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  <w:r w:rsidRPr="00250D20">
              <w:rPr>
                <w:rFonts w:eastAsia="Times New Roman" w:cs="Times New Roman"/>
                <w:szCs w:val="24"/>
                <w:lang w:eastAsia="fr-FR"/>
              </w:rPr>
              <w:t>Symboliser sur l'élément ci-dessous, une sollicitation en compression :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FDD"/>
            <w:hideMark/>
          </w:tcPr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  <w:r w:rsidRPr="00250D20">
              <w:rPr>
                <w:rFonts w:eastAsia="Times New Roman" w:cs="Times New Roman"/>
                <w:szCs w:val="24"/>
                <w:lang w:eastAsia="fr-FR"/>
              </w:rPr>
              <w:t>Redessiner cet élément si du flambement est apparu</w:t>
            </w:r>
          </w:p>
        </w:tc>
      </w:tr>
      <w:tr w:rsidR="00250D20" w:rsidRPr="00250D20" w:rsidTr="006C5F79"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</w:p>
          <w:p w:rsidR="00250D20" w:rsidRPr="00250D20" w:rsidRDefault="00250D20" w:rsidP="006C5F79">
            <w:pPr>
              <w:ind w:left="1418"/>
              <w:rPr>
                <w:rFonts w:eastAsia="Times New Roman" w:cs="Times New Roman"/>
                <w:szCs w:val="24"/>
                <w:lang w:eastAsia="fr-FR"/>
              </w:rPr>
            </w:pPr>
            <w:r>
              <w:rPr>
                <w:rFonts w:eastAsia="Times New Roman" w:cs="Times New Roman"/>
                <w:noProof/>
                <w:szCs w:val="24"/>
                <w:lang w:eastAsia="fr-FR"/>
              </w:rPr>
              <w:drawing>
                <wp:inline distT="0" distB="0" distL="0" distR="0">
                  <wp:extent cx="179294" cy="1833369"/>
                  <wp:effectExtent l="0" t="0" r="0" b="0"/>
                  <wp:docPr id="5" name="Image 5" descr="D:\T ETT\Descente de charges\AP\DescenteDeCharges\lib\Elemen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T ETT\Descente de charges\AP\DescenteDeCharges\lib\Elemen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1" cy="2016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</w:p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</w:p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</w:p>
          <w:p w:rsidR="00250D20" w:rsidRPr="00250D20" w:rsidRDefault="00250D20" w:rsidP="00250D20">
            <w:pPr>
              <w:rPr>
                <w:rFonts w:eastAsia="Times New Roman" w:cs="Times New Roman"/>
                <w:szCs w:val="24"/>
                <w:lang w:eastAsia="fr-FR"/>
              </w:rPr>
            </w:pPr>
          </w:p>
        </w:tc>
      </w:tr>
    </w:tbl>
    <w:p w:rsid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9500F9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9500F9" w:rsidRPr="00250D20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6C5F79" w:rsidRPr="00250D20" w:rsidRDefault="006C5F79" w:rsidP="006C5F79">
      <w:pPr>
        <w:rPr>
          <w:rFonts w:eastAsia="Times New Roman" w:cs="Times New Roman"/>
          <w:i/>
          <w:szCs w:val="24"/>
          <w:lang w:eastAsia="fr-FR"/>
        </w:rPr>
      </w:pPr>
      <w:r>
        <w:rPr>
          <w:rFonts w:eastAsia="Times New Roman" w:cs="Times New Roman"/>
          <w:i/>
          <w:szCs w:val="24"/>
          <w:lang w:eastAsia="fr-FR"/>
        </w:rPr>
        <w:t xml:space="preserve">Visionner le </w:t>
      </w:r>
      <w:r w:rsidRPr="00250D20">
        <w:rPr>
          <w:rFonts w:eastAsia="Times New Roman" w:cs="Times New Roman"/>
          <w:i/>
          <w:szCs w:val="24"/>
          <w:lang w:eastAsia="fr-FR"/>
        </w:rPr>
        <w:t>film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structures porteuses verticales 3</w:t>
      </w:r>
      <w:r>
        <w:rPr>
          <w:rFonts w:eastAsia="Times New Roman" w:cs="Times New Roman"/>
          <w:i/>
          <w:szCs w:val="24"/>
          <w:lang w:eastAsia="fr-FR"/>
        </w:rPr>
        <w:t xml:space="preserve"> » puis répondre aux questions 9 à 10.</w:t>
      </w:r>
    </w:p>
    <w:p w:rsidR="00250D20" w:rsidRPr="00250D20" w:rsidRDefault="00250D20" w:rsidP="006C5F79">
      <w:pPr>
        <w:pStyle w:val="Questions"/>
      </w:pPr>
      <w:r w:rsidRPr="00250D20">
        <w:t>Quel est le rôle de l'acier dans le béton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6C5F79">
      <w:pPr>
        <w:pStyle w:val="Questions"/>
      </w:pPr>
      <w:r w:rsidRPr="00250D20">
        <w:t>Compar</w:t>
      </w:r>
      <w:r w:rsidR="006C5F79">
        <w:t>ez le comportement d’un mur ou d’un poteau à celui d’une règle plate ou d’une règle carrée.</w:t>
      </w:r>
      <w:r w:rsidRPr="00250D20">
        <w:t xml:space="preserve"> </w:t>
      </w:r>
    </w:p>
    <w:p w:rsidR="006C5F79" w:rsidRDefault="006C5F79" w:rsidP="006C5F79">
      <w:pPr>
        <w:rPr>
          <w:rFonts w:eastAsia="Times New Roman" w:cs="Times New Roman"/>
          <w:i/>
          <w:szCs w:val="24"/>
          <w:lang w:eastAsia="fr-FR"/>
        </w:rPr>
      </w:pPr>
    </w:p>
    <w:p w:rsidR="009500F9" w:rsidRDefault="009500F9" w:rsidP="006C5F79">
      <w:pPr>
        <w:rPr>
          <w:rFonts w:eastAsia="Times New Roman" w:cs="Times New Roman"/>
          <w:i/>
          <w:szCs w:val="24"/>
          <w:lang w:eastAsia="fr-FR"/>
        </w:rPr>
      </w:pPr>
    </w:p>
    <w:p w:rsidR="009500F9" w:rsidRDefault="009500F9" w:rsidP="006C5F79">
      <w:pPr>
        <w:rPr>
          <w:rFonts w:eastAsia="Times New Roman" w:cs="Times New Roman"/>
          <w:i/>
          <w:szCs w:val="24"/>
          <w:lang w:eastAsia="fr-FR"/>
        </w:rPr>
      </w:pPr>
    </w:p>
    <w:p w:rsidR="006C5F79" w:rsidRPr="00250D20" w:rsidRDefault="006C5F79" w:rsidP="006C5F79">
      <w:pPr>
        <w:rPr>
          <w:rFonts w:eastAsia="Times New Roman" w:cs="Times New Roman"/>
          <w:i/>
          <w:szCs w:val="24"/>
          <w:lang w:eastAsia="fr-FR"/>
        </w:rPr>
      </w:pPr>
      <w:r>
        <w:rPr>
          <w:rFonts w:eastAsia="Times New Roman" w:cs="Times New Roman"/>
          <w:i/>
          <w:szCs w:val="24"/>
          <w:lang w:eastAsia="fr-FR"/>
        </w:rPr>
        <w:lastRenderedPageBreak/>
        <w:t xml:space="preserve">Visionner le </w:t>
      </w:r>
      <w:r w:rsidRPr="00250D20">
        <w:rPr>
          <w:rFonts w:eastAsia="Times New Roman" w:cs="Times New Roman"/>
          <w:i/>
          <w:szCs w:val="24"/>
          <w:lang w:eastAsia="fr-FR"/>
        </w:rPr>
        <w:t>film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fondations superficielles, les sols </w:t>
      </w:r>
      <w:r>
        <w:rPr>
          <w:rFonts w:eastAsia="Times New Roman" w:cs="Times New Roman"/>
          <w:b/>
          <w:i/>
          <w:szCs w:val="24"/>
          <w:lang w:eastAsia="fr-FR"/>
        </w:rPr>
        <w:t>1</w:t>
      </w:r>
      <w:r>
        <w:rPr>
          <w:rFonts w:eastAsia="Times New Roman" w:cs="Times New Roman"/>
          <w:i/>
          <w:szCs w:val="24"/>
          <w:lang w:eastAsia="fr-FR"/>
        </w:rPr>
        <w:t xml:space="preserve"> » puis répondre aux questions </w:t>
      </w:r>
      <w:r w:rsidR="009500F9">
        <w:rPr>
          <w:rFonts w:eastAsia="Times New Roman" w:cs="Times New Roman"/>
          <w:i/>
          <w:szCs w:val="24"/>
          <w:lang w:eastAsia="fr-FR"/>
        </w:rPr>
        <w:t>11</w:t>
      </w:r>
      <w:r>
        <w:rPr>
          <w:rFonts w:eastAsia="Times New Roman" w:cs="Times New Roman"/>
          <w:i/>
          <w:szCs w:val="24"/>
          <w:lang w:eastAsia="fr-FR"/>
        </w:rPr>
        <w:t xml:space="preserve"> à 1</w:t>
      </w:r>
      <w:r w:rsidR="009500F9">
        <w:rPr>
          <w:rFonts w:eastAsia="Times New Roman" w:cs="Times New Roman"/>
          <w:i/>
          <w:szCs w:val="24"/>
          <w:lang w:eastAsia="fr-FR"/>
        </w:rPr>
        <w:t>3</w:t>
      </w:r>
      <w:r>
        <w:rPr>
          <w:rFonts w:eastAsia="Times New Roman" w:cs="Times New Roman"/>
          <w:i/>
          <w:szCs w:val="24"/>
          <w:lang w:eastAsia="fr-FR"/>
        </w:rPr>
        <w:t>.</w:t>
      </w:r>
    </w:p>
    <w:p w:rsidR="00250D20" w:rsidRDefault="00250D20" w:rsidP="006C5F79">
      <w:pPr>
        <w:pStyle w:val="Questions"/>
      </w:pPr>
      <w:r w:rsidRPr="00250D20">
        <w:t>Comment définir une descente de charges ?</w:t>
      </w:r>
    </w:p>
    <w:p w:rsidR="006C5F79" w:rsidRPr="00250D20" w:rsidRDefault="006C5F79" w:rsidP="006C5F79">
      <w:pPr>
        <w:pStyle w:val="Questions"/>
        <w:numPr>
          <w:ilvl w:val="0"/>
          <w:numId w:val="0"/>
        </w:numPr>
        <w:ind w:left="567"/>
      </w:pPr>
    </w:p>
    <w:p w:rsidR="00250D20" w:rsidRPr="00250D20" w:rsidRDefault="00250D20" w:rsidP="006C5F79">
      <w:pPr>
        <w:pStyle w:val="Questions"/>
      </w:pPr>
      <w:r w:rsidRPr="00250D20">
        <w:t>Dans quel but sont calculés et vérifiés les dimensionnements des fondations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9500F9" w:rsidRDefault="00250D20" w:rsidP="00A605A0">
      <w:pPr>
        <w:pStyle w:val="Questions"/>
        <w:rPr>
          <w:szCs w:val="24"/>
        </w:rPr>
      </w:pPr>
      <w:r w:rsidRPr="00250D20">
        <w:t xml:space="preserve">Sur l'image ci-dessous, indiquer par des flèches les descentes de charge (la taille des flèches doit être significative). </w:t>
      </w:r>
      <w:r w:rsidRPr="009500F9">
        <w:rPr>
          <w:szCs w:val="24"/>
        </w:rPr>
        <w:t>Dans une autre couleur, indiquez les réactions du sol.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9500F9">
      <w:pPr>
        <w:jc w:val="center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  <w:lang w:eastAsia="fr-FR"/>
        </w:rPr>
        <w:drawing>
          <wp:inline distT="0" distB="0" distL="0" distR="0">
            <wp:extent cx="3649980" cy="2818765"/>
            <wp:effectExtent l="19050" t="0" r="7620" b="0"/>
            <wp:docPr id="8" name="Image 8" descr="D:\T ETT\Descente de charges\AP\DescenteDeCharges\lib\Item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 ETT\Descente de charges\AP\DescenteDeCharges\lib\Item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9500F9" w:rsidRDefault="009500F9" w:rsidP="009500F9">
      <w:pPr>
        <w:rPr>
          <w:rFonts w:eastAsia="Times New Roman" w:cs="Times New Roman"/>
          <w:i/>
          <w:szCs w:val="24"/>
          <w:lang w:eastAsia="fr-FR"/>
        </w:rPr>
      </w:pPr>
    </w:p>
    <w:p w:rsidR="009500F9" w:rsidRDefault="009500F9" w:rsidP="009500F9">
      <w:pPr>
        <w:rPr>
          <w:rFonts w:eastAsia="Times New Roman" w:cs="Times New Roman"/>
          <w:i/>
          <w:szCs w:val="24"/>
          <w:lang w:eastAsia="fr-FR"/>
        </w:rPr>
      </w:pPr>
    </w:p>
    <w:p w:rsidR="009500F9" w:rsidRPr="00250D20" w:rsidRDefault="009500F9" w:rsidP="009500F9">
      <w:pPr>
        <w:rPr>
          <w:rFonts w:eastAsia="Times New Roman" w:cs="Times New Roman"/>
          <w:i/>
          <w:szCs w:val="24"/>
          <w:lang w:eastAsia="fr-FR"/>
        </w:rPr>
      </w:pPr>
      <w:r>
        <w:rPr>
          <w:rFonts w:eastAsia="Times New Roman" w:cs="Times New Roman"/>
          <w:i/>
          <w:szCs w:val="24"/>
          <w:lang w:eastAsia="fr-FR"/>
        </w:rPr>
        <w:t xml:space="preserve">Visionner le </w:t>
      </w:r>
      <w:r w:rsidRPr="00250D20">
        <w:rPr>
          <w:rFonts w:eastAsia="Times New Roman" w:cs="Times New Roman"/>
          <w:i/>
          <w:szCs w:val="24"/>
          <w:lang w:eastAsia="fr-FR"/>
        </w:rPr>
        <w:t>film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fondations superficielles, les sols </w:t>
      </w:r>
      <w:r>
        <w:rPr>
          <w:rFonts w:eastAsia="Times New Roman" w:cs="Times New Roman"/>
          <w:b/>
          <w:i/>
          <w:szCs w:val="24"/>
          <w:lang w:eastAsia="fr-FR"/>
        </w:rPr>
        <w:t>2</w:t>
      </w:r>
      <w:r>
        <w:rPr>
          <w:rFonts w:eastAsia="Times New Roman" w:cs="Times New Roman"/>
          <w:i/>
          <w:szCs w:val="24"/>
          <w:lang w:eastAsia="fr-FR"/>
        </w:rPr>
        <w:t xml:space="preserve"> » puis répondre aux questions 14 à 15.</w:t>
      </w:r>
    </w:p>
    <w:p w:rsidR="00250D20" w:rsidRDefault="00250D20" w:rsidP="009500F9">
      <w:pPr>
        <w:pStyle w:val="Questions"/>
      </w:pPr>
      <w:r w:rsidRPr="00250D20">
        <w:t xml:space="preserve">Après un simple test de « dureté » du sol, quelle règle </w:t>
      </w:r>
      <w:r w:rsidR="009500F9" w:rsidRPr="00250D20">
        <w:t>peut-on</w:t>
      </w:r>
      <w:r w:rsidRPr="00250D20">
        <w:t xml:space="preserve"> en déduire ?</w:t>
      </w:r>
    </w:p>
    <w:p w:rsidR="009500F9" w:rsidRDefault="009500F9" w:rsidP="009500F9">
      <w:pPr>
        <w:pStyle w:val="Questions"/>
        <w:numPr>
          <w:ilvl w:val="0"/>
          <w:numId w:val="0"/>
        </w:numPr>
        <w:ind w:left="567"/>
      </w:pPr>
    </w:p>
    <w:p w:rsidR="00250D20" w:rsidRPr="00250D20" w:rsidRDefault="00250D20" w:rsidP="009500F9">
      <w:pPr>
        <w:pStyle w:val="Questions"/>
      </w:pPr>
      <w:r w:rsidRPr="00250D20">
        <w:t>Quels sont les sols les plus porteurs ?</w:t>
      </w:r>
    </w:p>
    <w:p w:rsidR="009500F9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9500F9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9500F9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9500F9" w:rsidRPr="00250D20" w:rsidRDefault="009500F9" w:rsidP="009500F9">
      <w:pPr>
        <w:rPr>
          <w:rFonts w:eastAsia="Times New Roman" w:cs="Times New Roman"/>
          <w:i/>
          <w:szCs w:val="24"/>
          <w:lang w:eastAsia="fr-FR"/>
        </w:rPr>
      </w:pPr>
      <w:r>
        <w:rPr>
          <w:rFonts w:eastAsia="Times New Roman" w:cs="Times New Roman"/>
          <w:i/>
          <w:szCs w:val="24"/>
          <w:lang w:eastAsia="fr-FR"/>
        </w:rPr>
        <w:t xml:space="preserve">Visionner le </w:t>
      </w:r>
      <w:r w:rsidRPr="00250D20">
        <w:rPr>
          <w:rFonts w:eastAsia="Times New Roman" w:cs="Times New Roman"/>
          <w:i/>
          <w:szCs w:val="24"/>
          <w:lang w:eastAsia="fr-FR"/>
        </w:rPr>
        <w:t>film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fondations superficielles, les sols </w:t>
      </w:r>
      <w:r>
        <w:rPr>
          <w:rFonts w:eastAsia="Times New Roman" w:cs="Times New Roman"/>
          <w:b/>
          <w:i/>
          <w:szCs w:val="24"/>
          <w:lang w:eastAsia="fr-FR"/>
        </w:rPr>
        <w:t>3</w:t>
      </w:r>
      <w:r>
        <w:rPr>
          <w:rFonts w:eastAsia="Times New Roman" w:cs="Times New Roman"/>
          <w:i/>
          <w:szCs w:val="24"/>
          <w:lang w:eastAsia="fr-FR"/>
        </w:rPr>
        <w:t xml:space="preserve"> » puis répondre à la question 16.</w:t>
      </w:r>
    </w:p>
    <w:p w:rsidR="00250D20" w:rsidRPr="00250D20" w:rsidRDefault="00250D20" w:rsidP="009500F9">
      <w:pPr>
        <w:pStyle w:val="Questions"/>
      </w:pPr>
      <w:r w:rsidRPr="00250D20">
        <w:t>Quelles sont les idées générales pour dimensionner correctement la portance des fondations ?</w:t>
      </w:r>
    </w:p>
    <w:p w:rsidR="00250D20" w:rsidRDefault="00250D20" w:rsidP="00250D20">
      <w:pPr>
        <w:rPr>
          <w:rFonts w:eastAsia="Times New Roman" w:cs="Times New Roman"/>
          <w:noProof/>
          <w:color w:val="0000FF"/>
          <w:szCs w:val="24"/>
          <w:lang w:eastAsia="fr-FR"/>
        </w:rPr>
      </w:pPr>
    </w:p>
    <w:p w:rsidR="009500F9" w:rsidRDefault="009500F9" w:rsidP="00250D20">
      <w:pPr>
        <w:rPr>
          <w:rFonts w:eastAsia="Times New Roman" w:cs="Times New Roman"/>
          <w:noProof/>
          <w:color w:val="0000FF"/>
          <w:szCs w:val="24"/>
          <w:lang w:eastAsia="fr-FR"/>
        </w:rPr>
      </w:pPr>
    </w:p>
    <w:p w:rsidR="009500F9" w:rsidRPr="00250D20" w:rsidRDefault="009500F9" w:rsidP="00250D20">
      <w:pPr>
        <w:rPr>
          <w:rFonts w:eastAsia="Times New Roman" w:cs="Times New Roman"/>
          <w:szCs w:val="24"/>
          <w:lang w:eastAsia="fr-FR"/>
        </w:rPr>
      </w:pPr>
    </w:p>
    <w:p w:rsidR="009500F9" w:rsidRPr="00250D20" w:rsidRDefault="009500F9" w:rsidP="009500F9">
      <w:pPr>
        <w:rPr>
          <w:rFonts w:eastAsia="Times New Roman" w:cs="Times New Roman"/>
          <w:i/>
          <w:szCs w:val="24"/>
          <w:lang w:eastAsia="fr-FR"/>
        </w:rPr>
      </w:pPr>
      <w:r>
        <w:rPr>
          <w:rFonts w:eastAsia="Times New Roman" w:cs="Times New Roman"/>
          <w:i/>
          <w:szCs w:val="24"/>
          <w:lang w:eastAsia="fr-FR"/>
        </w:rPr>
        <w:t xml:space="preserve">Visionner le </w:t>
      </w:r>
      <w:r w:rsidRPr="00250D20">
        <w:rPr>
          <w:rFonts w:eastAsia="Times New Roman" w:cs="Times New Roman"/>
          <w:i/>
          <w:szCs w:val="24"/>
          <w:lang w:eastAsia="fr-FR"/>
        </w:rPr>
        <w:t>film « </w:t>
      </w:r>
      <w:r w:rsidRPr="006C5F79">
        <w:rPr>
          <w:rFonts w:eastAsia="Times New Roman" w:cs="Times New Roman"/>
          <w:b/>
          <w:i/>
          <w:szCs w:val="24"/>
          <w:lang w:eastAsia="fr-FR"/>
        </w:rPr>
        <w:t>fondations superficielles, les sols </w:t>
      </w:r>
      <w:r>
        <w:rPr>
          <w:rFonts w:eastAsia="Times New Roman" w:cs="Times New Roman"/>
          <w:b/>
          <w:i/>
          <w:szCs w:val="24"/>
          <w:lang w:eastAsia="fr-FR"/>
        </w:rPr>
        <w:t>4</w:t>
      </w:r>
      <w:r>
        <w:rPr>
          <w:rFonts w:eastAsia="Times New Roman" w:cs="Times New Roman"/>
          <w:i/>
          <w:szCs w:val="24"/>
          <w:lang w:eastAsia="fr-FR"/>
        </w:rPr>
        <w:t xml:space="preserve"> » puis répondre à la question 16.</w:t>
      </w:r>
    </w:p>
    <w:p w:rsidR="00250D20" w:rsidRPr="00250D20" w:rsidRDefault="00250D20" w:rsidP="009500F9">
      <w:pPr>
        <w:pStyle w:val="Questions"/>
      </w:pPr>
      <w:r w:rsidRPr="00250D20">
        <w:t>Quel est le risque de construire des fondations dans un sol humide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9500F9">
      <w:pPr>
        <w:pStyle w:val="Questions"/>
      </w:pPr>
      <w:r w:rsidRPr="00250D20">
        <w:t>D'après la carte de France des valeurs de garde de gel, quelle est la profondeur réglementaire des fondations pour la région paloise ?</w:t>
      </w:r>
    </w:p>
    <w:p w:rsidR="00250D20" w:rsidRPr="00250D20" w:rsidRDefault="00250D20" w:rsidP="00250D20">
      <w:pPr>
        <w:rPr>
          <w:rFonts w:eastAsia="Times New Roman" w:cs="Times New Roman"/>
          <w:szCs w:val="24"/>
          <w:lang w:eastAsia="fr-FR"/>
        </w:rPr>
      </w:pPr>
    </w:p>
    <w:p w:rsidR="00250D20" w:rsidRPr="00250D20" w:rsidRDefault="00250D20" w:rsidP="009500F9">
      <w:pPr>
        <w:pStyle w:val="Questions"/>
      </w:pPr>
      <w:r w:rsidRPr="00250D20">
        <w:t xml:space="preserve">Même question si on construit un bâtiment à Gourette </w:t>
      </w:r>
      <w:proofErr w:type="gramStart"/>
      <w:r w:rsidRPr="00250D20">
        <w:t>( 1500</w:t>
      </w:r>
      <w:proofErr w:type="gramEnd"/>
      <w:r w:rsidRPr="00250D20">
        <w:t xml:space="preserve"> m d'altitude )</w:t>
      </w:r>
    </w:p>
    <w:p w:rsidR="00C55569" w:rsidRDefault="00C55569" w:rsidP="00250D20">
      <w:pPr>
        <w:pStyle w:val="TexteNiv2"/>
      </w:pPr>
    </w:p>
    <w:sectPr w:rsidR="00C55569" w:rsidSect="006E3FB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5" w:right="720" w:bottom="568" w:left="720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09" w:rsidRDefault="00183E09" w:rsidP="00A332DE">
      <w:r>
        <w:separator/>
      </w:r>
    </w:p>
  </w:endnote>
  <w:endnote w:type="continuationSeparator" w:id="0">
    <w:p w:rsidR="00183E09" w:rsidRDefault="00183E09" w:rsidP="00A3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559713"/>
      <w:docPartObj>
        <w:docPartGallery w:val="Page Numbers (Bottom of Page)"/>
        <w:docPartUnique/>
      </w:docPartObj>
    </w:sdtPr>
    <w:sdtEndPr/>
    <w:sdtContent>
      <w:sdt>
        <w:sdtPr>
          <w:id w:val="-356042729"/>
          <w:docPartObj>
            <w:docPartGallery w:val="Page Numbers (Top of Page)"/>
            <w:docPartUnique/>
          </w:docPartObj>
        </w:sdtPr>
        <w:sdtEndPr/>
        <w:sdtContent>
          <w:p w:rsidR="00183E09" w:rsidRDefault="00183E09" w:rsidP="004D7B8B">
            <w:pPr>
              <w:jc w:val="right"/>
            </w:pPr>
            <w:r>
              <w:t xml:space="preserve"> </w:t>
            </w:r>
            <w:r w:rsidR="00A57F87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57F87">
              <w:rPr>
                <w:b/>
                <w:bCs/>
                <w:szCs w:val="24"/>
              </w:rPr>
              <w:fldChar w:fldCharType="separate"/>
            </w:r>
            <w:r w:rsidR="00AA046B">
              <w:rPr>
                <w:b/>
                <w:bCs/>
                <w:noProof/>
              </w:rPr>
              <w:t>1</w:t>
            </w:r>
            <w:r w:rsidR="00A57F87">
              <w:rPr>
                <w:b/>
                <w:bCs/>
                <w:szCs w:val="24"/>
              </w:rPr>
              <w:fldChar w:fldCharType="end"/>
            </w:r>
            <w:r>
              <w:t xml:space="preserve"> / </w:t>
            </w:r>
            <w:r w:rsidR="00A57F87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57F87">
              <w:rPr>
                <w:b/>
                <w:bCs/>
                <w:szCs w:val="24"/>
              </w:rPr>
              <w:fldChar w:fldCharType="separate"/>
            </w:r>
            <w:r w:rsidR="00AA046B">
              <w:rPr>
                <w:b/>
                <w:bCs/>
                <w:noProof/>
              </w:rPr>
              <w:t>3</w:t>
            </w:r>
            <w:r w:rsidR="00A57F8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83E09" w:rsidRDefault="00183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09" w:rsidRDefault="00183E09" w:rsidP="00A332DE">
      <w:r>
        <w:separator/>
      </w:r>
    </w:p>
  </w:footnote>
  <w:footnote w:type="continuationSeparator" w:id="0">
    <w:p w:rsidR="00183E09" w:rsidRDefault="00183E09" w:rsidP="00A3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DF6E1F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19" o:spid="_x0000_s2050" type="#_x0000_t75" style="position:absolute;margin-left:0;margin-top:0;width:552.7pt;height:781.2pt;z-index:-251657216;mso-position-horizontal:center;mso-position-horizontal-relative:margin;mso-position-vertical:center;mso-position-vertical-relative:margin" o:allowincell="f">
          <v:imagedata r:id="rId1" o:title="fond_transver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DF6E1F" w:rsidP="003B582A">
    <w:pPr>
      <w:ind w:right="-166"/>
      <w:jc w:val="right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20" o:spid="_x0000_s2051" type="#_x0000_t75" style="position:absolute;left:0;text-align:left;margin-left:-25.1pt;margin-top:-48.05pt;width:575.1pt;height:43.75pt;z-index:-251661313;mso-position-horizontal-relative:margin;mso-position-vertical-relative:margin" o:allowincell="f">
          <v:imagedata r:id="rId1" o:title="fond_transversal" cropbottom="58259f" cropleft="21649f"/>
          <w10:wrap anchorx="margin" anchory="margin"/>
        </v:shape>
      </w:pict>
    </w:r>
    <w:r w:rsidR="00183E09">
      <w:rPr>
        <w:noProof/>
        <w:lang w:eastAsia="fr-FR"/>
      </w:rPr>
      <w:drawing>
        <wp:anchor distT="0" distB="0" distL="114300" distR="114300" simplePos="0" relativeHeight="251696128" behindDoc="1" locked="0" layoutInCell="0" allowOverlap="1">
          <wp:simplePos x="0" y="0"/>
          <wp:positionH relativeFrom="margin">
            <wp:posOffset>-318770</wp:posOffset>
          </wp:positionH>
          <wp:positionV relativeFrom="margin">
            <wp:posOffset>-614045</wp:posOffset>
          </wp:positionV>
          <wp:extent cx="1341755" cy="593725"/>
          <wp:effectExtent l="0" t="0" r="0" b="0"/>
          <wp:wrapNone/>
          <wp:docPr id="16" name="WordPictureWatermark1169120" descr="fond_transvers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169120" descr="fond_transversal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l="6104" t="1690" r="66966" b="88896"/>
                  <a:stretch/>
                </pic:blipFill>
                <pic:spPr bwMode="auto">
                  <a:xfrm>
                    <a:off x="0" y="0"/>
                    <a:ext cx="1341755" cy="593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83E09">
      <w:tab/>
      <w:t xml:space="preserve">           Enseignement Technologique Transversal</w:t>
    </w:r>
  </w:p>
  <w:p w:rsidR="00183E09" w:rsidRDefault="00183E09" w:rsidP="003B582A">
    <w:pPr>
      <w:ind w:right="-166"/>
      <w:jc w:val="right"/>
    </w:pPr>
    <w:r>
      <w:t xml:space="preserve">AP – </w:t>
    </w:r>
    <w:r w:rsidR="00250D20">
      <w:t>Descente de Charges</w:t>
    </w:r>
  </w:p>
  <w:p w:rsidR="00183E09" w:rsidRPr="0058472A" w:rsidRDefault="00183E09" w:rsidP="0058472A">
    <w:pPr>
      <w:jc w:val="right"/>
      <w:rPr>
        <w:sz w:val="16"/>
        <w:szCs w:val="16"/>
      </w:rPr>
    </w:pPr>
    <w:r w:rsidRPr="00C13A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DF6E1F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18" o:spid="_x0000_s2049" type="#_x0000_t75" style="position:absolute;margin-left:0;margin-top:0;width:552.7pt;height:781.2pt;z-index:-251658240;mso-position-horizontal:center;mso-position-horizontal-relative:margin;mso-position-vertical:center;mso-position-vertical-relative:margin" o:allowincell="f">
          <v:imagedata r:id="rId1" o:title="fond_transvers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5pt;height:11.85pt" o:bullet="t">
        <v:imagedata r:id="rId1" o:title="mso81F6"/>
      </v:shape>
    </w:pict>
  </w:numPicBullet>
  <w:abstractNum w:abstractNumId="0" w15:restartNumberingAfterBreak="0">
    <w:nsid w:val="FFFFFF89"/>
    <w:multiLevelType w:val="singleLevel"/>
    <w:tmpl w:val="63A2D55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A6266"/>
    <w:multiLevelType w:val="hybridMultilevel"/>
    <w:tmpl w:val="3488C8D6"/>
    <w:lvl w:ilvl="0" w:tplc="3AF2B40A">
      <w:numFmt w:val="bullet"/>
      <w:lvlText w:val=""/>
      <w:lvlJc w:val="left"/>
      <w:pPr>
        <w:ind w:left="1494" w:hanging="360"/>
      </w:pPr>
      <w:rPr>
        <w:rFonts w:ascii="Wingdings" w:eastAsiaTheme="majorEastAsia" w:hAnsi="Wingdings" w:cs="Times New Roman" w:hint="default"/>
        <w:sz w:val="44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38B2431"/>
    <w:multiLevelType w:val="hybridMultilevel"/>
    <w:tmpl w:val="C2889210"/>
    <w:lvl w:ilvl="0" w:tplc="C4EABAE0">
      <w:numFmt w:val="bullet"/>
      <w:lvlText w:val=""/>
      <w:lvlJc w:val="left"/>
      <w:pPr>
        <w:ind w:left="1494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3B3161B"/>
    <w:multiLevelType w:val="hybridMultilevel"/>
    <w:tmpl w:val="6C0A5976"/>
    <w:lvl w:ilvl="0" w:tplc="CBA4E64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16728F"/>
    <w:multiLevelType w:val="hybridMultilevel"/>
    <w:tmpl w:val="6C18692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4FB30D9"/>
    <w:multiLevelType w:val="hybridMultilevel"/>
    <w:tmpl w:val="4DBEEF5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5356093"/>
    <w:multiLevelType w:val="multilevel"/>
    <w:tmpl w:val="5DF8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5501E"/>
    <w:multiLevelType w:val="hybridMultilevel"/>
    <w:tmpl w:val="C5608C86"/>
    <w:lvl w:ilvl="0" w:tplc="040C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0F9045C8"/>
    <w:multiLevelType w:val="hybridMultilevel"/>
    <w:tmpl w:val="B2F02EB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6B00F05"/>
    <w:multiLevelType w:val="hybridMultilevel"/>
    <w:tmpl w:val="8DD0FF68"/>
    <w:lvl w:ilvl="0" w:tplc="38D0E02E">
      <w:start w:val="1"/>
      <w:numFmt w:val="decimal"/>
      <w:pStyle w:val="Raph3"/>
      <w:lvlText w:val="2.1.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E35CEC20">
      <w:start w:val="1"/>
      <w:numFmt w:val="lowerLetter"/>
      <w:pStyle w:val="Raph3bis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26051"/>
    <w:multiLevelType w:val="hybridMultilevel"/>
    <w:tmpl w:val="F754D590"/>
    <w:lvl w:ilvl="0" w:tplc="AA88CC72">
      <w:start w:val="1"/>
      <w:numFmt w:val="decimal"/>
      <w:pStyle w:val="Exercice"/>
      <w:lvlText w:val="Exercice %1 : "/>
      <w:lvlJc w:val="left"/>
      <w:pPr>
        <w:ind w:left="10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5CB1A1D"/>
    <w:multiLevelType w:val="hybridMultilevel"/>
    <w:tmpl w:val="FD126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D68"/>
    <w:multiLevelType w:val="multilevel"/>
    <w:tmpl w:val="B112AAB8"/>
    <w:lvl w:ilvl="0">
      <w:start w:val="1"/>
      <w:numFmt w:val="decimal"/>
      <w:pStyle w:val="Titr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Niveau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iveau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665D80"/>
    <w:multiLevelType w:val="hybridMultilevel"/>
    <w:tmpl w:val="86B07C1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9995BF1"/>
    <w:multiLevelType w:val="hybridMultilevel"/>
    <w:tmpl w:val="F72291C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A2613EE"/>
    <w:multiLevelType w:val="multilevel"/>
    <w:tmpl w:val="71EAA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43D33553"/>
    <w:multiLevelType w:val="hybridMultilevel"/>
    <w:tmpl w:val="E78A5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6DC"/>
    <w:multiLevelType w:val="hybridMultilevel"/>
    <w:tmpl w:val="A4D05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C7B7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13CDD"/>
    <w:multiLevelType w:val="hybridMultilevel"/>
    <w:tmpl w:val="9B54925A"/>
    <w:lvl w:ilvl="0" w:tplc="E72C40C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497F4FF1"/>
    <w:multiLevelType w:val="hybridMultilevel"/>
    <w:tmpl w:val="2AF0B3F8"/>
    <w:lvl w:ilvl="0" w:tplc="9D8EE010">
      <w:start w:val="1"/>
      <w:numFmt w:val="decimal"/>
      <w:pStyle w:val="Questions"/>
      <w:lvlText w:val="Q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C24FB"/>
    <w:multiLevelType w:val="hybridMultilevel"/>
    <w:tmpl w:val="C3FE858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D5D346C"/>
    <w:multiLevelType w:val="hybridMultilevel"/>
    <w:tmpl w:val="A0EE7530"/>
    <w:lvl w:ilvl="0" w:tplc="040C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ED214F1"/>
    <w:multiLevelType w:val="hybridMultilevel"/>
    <w:tmpl w:val="9B1AE262"/>
    <w:lvl w:ilvl="0" w:tplc="DC5417F6">
      <w:numFmt w:val="bullet"/>
      <w:lvlText w:val=""/>
      <w:lvlJc w:val="left"/>
      <w:pPr>
        <w:ind w:left="1494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4EFD7995"/>
    <w:multiLevelType w:val="hybridMultilevel"/>
    <w:tmpl w:val="4906C8E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327368D"/>
    <w:multiLevelType w:val="multilevel"/>
    <w:tmpl w:val="199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750F6"/>
    <w:multiLevelType w:val="hybridMultilevel"/>
    <w:tmpl w:val="70BAE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D6CF7"/>
    <w:multiLevelType w:val="multilevel"/>
    <w:tmpl w:val="DF882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642A96"/>
    <w:multiLevelType w:val="hybridMultilevel"/>
    <w:tmpl w:val="E00A688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8A6227A"/>
    <w:multiLevelType w:val="hybridMultilevel"/>
    <w:tmpl w:val="BC36E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E5120"/>
    <w:multiLevelType w:val="multilevel"/>
    <w:tmpl w:val="EDF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C22EC"/>
    <w:multiLevelType w:val="hybridMultilevel"/>
    <w:tmpl w:val="D9FE606E"/>
    <w:lvl w:ilvl="0" w:tplc="DF380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A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C6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8E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04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48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3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0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6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4112BDF"/>
    <w:multiLevelType w:val="hybridMultilevel"/>
    <w:tmpl w:val="8252E278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6E22C95"/>
    <w:multiLevelType w:val="hybridMultilevel"/>
    <w:tmpl w:val="16F86E32"/>
    <w:lvl w:ilvl="0" w:tplc="11CE90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F1A16"/>
    <w:multiLevelType w:val="hybridMultilevel"/>
    <w:tmpl w:val="0D142D0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6FDB7B6F"/>
    <w:multiLevelType w:val="hybridMultilevel"/>
    <w:tmpl w:val="31642F7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FFA0941"/>
    <w:multiLevelType w:val="multilevel"/>
    <w:tmpl w:val="11F2E0B4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1%2 - "/>
      <w:lvlJc w:val="left"/>
      <w:pPr>
        <w:ind w:left="142" w:firstLine="0"/>
      </w:pPr>
      <w:rPr>
        <w:u w:val="none"/>
      </w:rPr>
    </w:lvl>
    <w:lvl w:ilvl="2">
      <w:start w:val="1"/>
      <w:numFmt w:val="decimal"/>
      <w:suff w:val="nothing"/>
      <w:lvlText w:val="%1%2.%3 "/>
      <w:lvlJc w:val="left"/>
      <w:pPr>
        <w:ind w:left="340" w:firstLine="284"/>
      </w:pPr>
      <w:rPr>
        <w:b/>
        <w:i w:val="0"/>
        <w:u w:val="none"/>
      </w:rPr>
    </w:lvl>
    <w:lvl w:ilvl="3">
      <w:start w:val="1"/>
      <w:numFmt w:val="decimal"/>
      <w:suff w:val="space"/>
      <w:lvlText w:val="%1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6" w15:restartNumberingAfterBreak="0">
    <w:nsid w:val="71A51C52"/>
    <w:multiLevelType w:val="hybridMultilevel"/>
    <w:tmpl w:val="5402308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86E3E"/>
    <w:multiLevelType w:val="hybridMultilevel"/>
    <w:tmpl w:val="C2BC2970"/>
    <w:lvl w:ilvl="0" w:tplc="A922312C">
      <w:numFmt w:val="bullet"/>
      <w:lvlText w:val=""/>
      <w:lvlJc w:val="left"/>
      <w:pPr>
        <w:ind w:left="1494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5407787"/>
    <w:multiLevelType w:val="hybridMultilevel"/>
    <w:tmpl w:val="029C8436"/>
    <w:lvl w:ilvl="0" w:tplc="FCF6FC2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8BD418C"/>
    <w:multiLevelType w:val="hybridMultilevel"/>
    <w:tmpl w:val="B450DE30"/>
    <w:lvl w:ilvl="0" w:tplc="55AABE44">
      <w:start w:val="1"/>
      <w:numFmt w:val="bullet"/>
      <w:lvlText w:val=""/>
      <w:lvlPicBulletId w:val="0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B5E8F3A8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2" w:tplc="FD44BB14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3" w:tplc="9822C8FA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BA026A4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5" w:tplc="2536167E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6" w:tplc="4ED6E2D0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CE787DB6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8" w:tplc="3C362E7C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</w:rPr>
    </w:lvl>
  </w:abstractNum>
  <w:abstractNum w:abstractNumId="40" w15:restartNumberingAfterBreak="0">
    <w:nsid w:val="792C6DC2"/>
    <w:multiLevelType w:val="hybridMultilevel"/>
    <w:tmpl w:val="F8465E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96B6D"/>
    <w:multiLevelType w:val="multilevel"/>
    <w:tmpl w:val="DFB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C49A0"/>
    <w:multiLevelType w:val="hybridMultilevel"/>
    <w:tmpl w:val="6142A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30A9D"/>
    <w:multiLevelType w:val="hybridMultilevel"/>
    <w:tmpl w:val="B1D4B770"/>
    <w:lvl w:ilvl="0" w:tplc="11CE900A">
      <w:start w:val="1"/>
      <w:numFmt w:val="bullet"/>
      <w:lvlText w:val="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F1B0E65"/>
    <w:multiLevelType w:val="hybridMultilevel"/>
    <w:tmpl w:val="F0A0F070"/>
    <w:lvl w:ilvl="0" w:tplc="28C21AE4">
      <w:start w:val="1"/>
      <w:numFmt w:val="bullet"/>
      <w:lvlText w:val="o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9"/>
  </w:num>
  <w:num w:numId="4">
    <w:abstractNumId w:val="0"/>
  </w:num>
  <w:num w:numId="5">
    <w:abstractNumId w:val="35"/>
  </w:num>
  <w:num w:numId="6">
    <w:abstractNumId w:val="28"/>
  </w:num>
  <w:num w:numId="7">
    <w:abstractNumId w:val="17"/>
  </w:num>
  <w:num w:numId="8">
    <w:abstractNumId w:val="11"/>
  </w:num>
  <w:num w:numId="9">
    <w:abstractNumId w:val="36"/>
  </w:num>
  <w:num w:numId="10">
    <w:abstractNumId w:val="16"/>
  </w:num>
  <w:num w:numId="11">
    <w:abstractNumId w:val="25"/>
  </w:num>
  <w:num w:numId="12">
    <w:abstractNumId w:val="5"/>
  </w:num>
  <w:num w:numId="13">
    <w:abstractNumId w:val="20"/>
  </w:num>
  <w:num w:numId="14">
    <w:abstractNumId w:val="8"/>
  </w:num>
  <w:num w:numId="15">
    <w:abstractNumId w:val="31"/>
  </w:num>
  <w:num w:numId="16">
    <w:abstractNumId w:val="13"/>
  </w:num>
  <w:num w:numId="17">
    <w:abstractNumId w:val="32"/>
  </w:num>
  <w:num w:numId="18">
    <w:abstractNumId w:val="3"/>
  </w:num>
  <w:num w:numId="19">
    <w:abstractNumId w:val="44"/>
  </w:num>
  <w:num w:numId="20">
    <w:abstractNumId w:val="27"/>
  </w:num>
  <w:num w:numId="21">
    <w:abstractNumId w:val="18"/>
  </w:num>
  <w:num w:numId="22">
    <w:abstractNumId w:val="39"/>
  </w:num>
  <w:num w:numId="23">
    <w:abstractNumId w:val="1"/>
  </w:num>
  <w:num w:numId="24">
    <w:abstractNumId w:val="14"/>
  </w:num>
  <w:num w:numId="25">
    <w:abstractNumId w:val="43"/>
  </w:num>
  <w:num w:numId="26">
    <w:abstractNumId w:val="21"/>
  </w:num>
  <w:num w:numId="27">
    <w:abstractNumId w:val="42"/>
  </w:num>
  <w:num w:numId="28">
    <w:abstractNumId w:val="38"/>
  </w:num>
  <w:num w:numId="29">
    <w:abstractNumId w:val="30"/>
  </w:num>
  <w:num w:numId="30">
    <w:abstractNumId w:val="33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37"/>
  </w:num>
  <w:num w:numId="35">
    <w:abstractNumId w:val="15"/>
  </w:num>
  <w:num w:numId="36">
    <w:abstractNumId w:val="4"/>
  </w:num>
  <w:num w:numId="37">
    <w:abstractNumId w:val="19"/>
  </w:num>
  <w:num w:numId="38">
    <w:abstractNumId w:val="2"/>
  </w:num>
  <w:num w:numId="39">
    <w:abstractNumId w:val="40"/>
  </w:num>
  <w:num w:numId="40">
    <w:abstractNumId w:val="10"/>
  </w:num>
  <w:num w:numId="41">
    <w:abstractNumId w:val="7"/>
  </w:num>
  <w:num w:numId="42">
    <w:abstractNumId w:val="41"/>
  </w:num>
  <w:num w:numId="43">
    <w:abstractNumId w:val="29"/>
  </w:num>
  <w:num w:numId="44">
    <w:abstractNumId w:val="6"/>
  </w:num>
  <w:num w:numId="45">
    <w:abstractNumId w:val="22"/>
  </w:num>
  <w:num w:numId="46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9C5"/>
    <w:rsid w:val="00004349"/>
    <w:rsid w:val="00007FE0"/>
    <w:rsid w:val="00010441"/>
    <w:rsid w:val="00012FA0"/>
    <w:rsid w:val="00014B6F"/>
    <w:rsid w:val="00015AD0"/>
    <w:rsid w:val="00016D1B"/>
    <w:rsid w:val="000170D8"/>
    <w:rsid w:val="0002012C"/>
    <w:rsid w:val="00022262"/>
    <w:rsid w:val="000274A3"/>
    <w:rsid w:val="00042C71"/>
    <w:rsid w:val="00060528"/>
    <w:rsid w:val="000608A5"/>
    <w:rsid w:val="00060EE0"/>
    <w:rsid w:val="00063070"/>
    <w:rsid w:val="00065C3B"/>
    <w:rsid w:val="00067743"/>
    <w:rsid w:val="000746F2"/>
    <w:rsid w:val="000779F4"/>
    <w:rsid w:val="00082809"/>
    <w:rsid w:val="00082B6A"/>
    <w:rsid w:val="00083253"/>
    <w:rsid w:val="00084DCB"/>
    <w:rsid w:val="00085B5F"/>
    <w:rsid w:val="00087597"/>
    <w:rsid w:val="000963B8"/>
    <w:rsid w:val="000A6AC3"/>
    <w:rsid w:val="000B08D0"/>
    <w:rsid w:val="000B64C6"/>
    <w:rsid w:val="000B66FA"/>
    <w:rsid w:val="000C019C"/>
    <w:rsid w:val="000C6BA0"/>
    <w:rsid w:val="000D3DD2"/>
    <w:rsid w:val="000D736E"/>
    <w:rsid w:val="000E0B9B"/>
    <w:rsid w:val="000E0DCB"/>
    <w:rsid w:val="000E4029"/>
    <w:rsid w:val="000F37C1"/>
    <w:rsid w:val="000F3892"/>
    <w:rsid w:val="000F6423"/>
    <w:rsid w:val="000F7059"/>
    <w:rsid w:val="001007B7"/>
    <w:rsid w:val="001034B7"/>
    <w:rsid w:val="00103ABF"/>
    <w:rsid w:val="00104979"/>
    <w:rsid w:val="001059C5"/>
    <w:rsid w:val="00114A79"/>
    <w:rsid w:val="00117546"/>
    <w:rsid w:val="001226E9"/>
    <w:rsid w:val="00125331"/>
    <w:rsid w:val="001267B6"/>
    <w:rsid w:val="0013305B"/>
    <w:rsid w:val="001352A8"/>
    <w:rsid w:val="00143EAF"/>
    <w:rsid w:val="00150C1C"/>
    <w:rsid w:val="001522DC"/>
    <w:rsid w:val="00154025"/>
    <w:rsid w:val="00156271"/>
    <w:rsid w:val="00161CC6"/>
    <w:rsid w:val="00163908"/>
    <w:rsid w:val="00163A38"/>
    <w:rsid w:val="00170119"/>
    <w:rsid w:val="001742F7"/>
    <w:rsid w:val="00176A67"/>
    <w:rsid w:val="00180EF8"/>
    <w:rsid w:val="00183E09"/>
    <w:rsid w:val="00186EB3"/>
    <w:rsid w:val="00191299"/>
    <w:rsid w:val="00191465"/>
    <w:rsid w:val="00194A7F"/>
    <w:rsid w:val="001951DD"/>
    <w:rsid w:val="001A0105"/>
    <w:rsid w:val="001A2514"/>
    <w:rsid w:val="001A3114"/>
    <w:rsid w:val="001A3290"/>
    <w:rsid w:val="001A4C57"/>
    <w:rsid w:val="001A60E1"/>
    <w:rsid w:val="001B005F"/>
    <w:rsid w:val="001B0967"/>
    <w:rsid w:val="001B7C44"/>
    <w:rsid w:val="001D2576"/>
    <w:rsid w:val="001D5CC7"/>
    <w:rsid w:val="001D6118"/>
    <w:rsid w:val="001E289A"/>
    <w:rsid w:val="001E3A5A"/>
    <w:rsid w:val="001F6F69"/>
    <w:rsid w:val="002064D3"/>
    <w:rsid w:val="00211300"/>
    <w:rsid w:val="00211C47"/>
    <w:rsid w:val="00212437"/>
    <w:rsid w:val="00213FAD"/>
    <w:rsid w:val="00216DAD"/>
    <w:rsid w:val="0022197F"/>
    <w:rsid w:val="00222085"/>
    <w:rsid w:val="002325F8"/>
    <w:rsid w:val="002347B0"/>
    <w:rsid w:val="0023536D"/>
    <w:rsid w:val="002455D5"/>
    <w:rsid w:val="002457BA"/>
    <w:rsid w:val="00250D20"/>
    <w:rsid w:val="00250E7A"/>
    <w:rsid w:val="00252153"/>
    <w:rsid w:val="002643D5"/>
    <w:rsid w:val="0026626C"/>
    <w:rsid w:val="00266B35"/>
    <w:rsid w:val="00282A75"/>
    <w:rsid w:val="00282A9B"/>
    <w:rsid w:val="002838C9"/>
    <w:rsid w:val="002844D9"/>
    <w:rsid w:val="002857AA"/>
    <w:rsid w:val="0028665F"/>
    <w:rsid w:val="002924EF"/>
    <w:rsid w:val="00293690"/>
    <w:rsid w:val="00294DF3"/>
    <w:rsid w:val="002963D5"/>
    <w:rsid w:val="00297EB8"/>
    <w:rsid w:val="002B3177"/>
    <w:rsid w:val="002B42CA"/>
    <w:rsid w:val="002C43B1"/>
    <w:rsid w:val="002D19FB"/>
    <w:rsid w:val="002D7623"/>
    <w:rsid w:val="002D7770"/>
    <w:rsid w:val="002E558F"/>
    <w:rsid w:val="002F2302"/>
    <w:rsid w:val="002F3531"/>
    <w:rsid w:val="002F45F1"/>
    <w:rsid w:val="002F75D6"/>
    <w:rsid w:val="0030267C"/>
    <w:rsid w:val="00317B66"/>
    <w:rsid w:val="00317BDA"/>
    <w:rsid w:val="003213DB"/>
    <w:rsid w:val="003215FE"/>
    <w:rsid w:val="003334DD"/>
    <w:rsid w:val="00344E8B"/>
    <w:rsid w:val="00346438"/>
    <w:rsid w:val="00346BCA"/>
    <w:rsid w:val="00346DCC"/>
    <w:rsid w:val="00350D0B"/>
    <w:rsid w:val="00353F20"/>
    <w:rsid w:val="0036442A"/>
    <w:rsid w:val="003647D0"/>
    <w:rsid w:val="00365342"/>
    <w:rsid w:val="003662E5"/>
    <w:rsid w:val="0036684E"/>
    <w:rsid w:val="003735F5"/>
    <w:rsid w:val="0037627C"/>
    <w:rsid w:val="00376415"/>
    <w:rsid w:val="003814C7"/>
    <w:rsid w:val="00382F9B"/>
    <w:rsid w:val="00383816"/>
    <w:rsid w:val="0039468A"/>
    <w:rsid w:val="0039774F"/>
    <w:rsid w:val="003A21CA"/>
    <w:rsid w:val="003A2ABB"/>
    <w:rsid w:val="003A6736"/>
    <w:rsid w:val="003B3235"/>
    <w:rsid w:val="003B46A5"/>
    <w:rsid w:val="003B582A"/>
    <w:rsid w:val="003B740E"/>
    <w:rsid w:val="003C3997"/>
    <w:rsid w:val="003C4641"/>
    <w:rsid w:val="003D2A95"/>
    <w:rsid w:val="003D315C"/>
    <w:rsid w:val="003E09A3"/>
    <w:rsid w:val="003E2E7E"/>
    <w:rsid w:val="003F0886"/>
    <w:rsid w:val="003F1BB4"/>
    <w:rsid w:val="003F1FBF"/>
    <w:rsid w:val="003F6BEE"/>
    <w:rsid w:val="00405FCC"/>
    <w:rsid w:val="00407220"/>
    <w:rsid w:val="00411A7E"/>
    <w:rsid w:val="004121CA"/>
    <w:rsid w:val="0041284D"/>
    <w:rsid w:val="00413B49"/>
    <w:rsid w:val="00413B9C"/>
    <w:rsid w:val="00414C1F"/>
    <w:rsid w:val="00420AF3"/>
    <w:rsid w:val="0042422D"/>
    <w:rsid w:val="004336B8"/>
    <w:rsid w:val="00436ED9"/>
    <w:rsid w:val="00437218"/>
    <w:rsid w:val="00440460"/>
    <w:rsid w:val="00440906"/>
    <w:rsid w:val="00443AFD"/>
    <w:rsid w:val="00443CC1"/>
    <w:rsid w:val="00444516"/>
    <w:rsid w:val="004532FC"/>
    <w:rsid w:val="00456CE8"/>
    <w:rsid w:val="0045731A"/>
    <w:rsid w:val="00460D6F"/>
    <w:rsid w:val="0046462C"/>
    <w:rsid w:val="00464ED2"/>
    <w:rsid w:val="004672B1"/>
    <w:rsid w:val="00467CD9"/>
    <w:rsid w:val="0047006C"/>
    <w:rsid w:val="00470E2E"/>
    <w:rsid w:val="00472A7B"/>
    <w:rsid w:val="0047792E"/>
    <w:rsid w:val="004839F4"/>
    <w:rsid w:val="0048668F"/>
    <w:rsid w:val="00486C04"/>
    <w:rsid w:val="004870C1"/>
    <w:rsid w:val="00487E0D"/>
    <w:rsid w:val="00490ECC"/>
    <w:rsid w:val="00497865"/>
    <w:rsid w:val="004A7218"/>
    <w:rsid w:val="004A74CE"/>
    <w:rsid w:val="004B2520"/>
    <w:rsid w:val="004B2C60"/>
    <w:rsid w:val="004C0D59"/>
    <w:rsid w:val="004C2D2A"/>
    <w:rsid w:val="004C4FF6"/>
    <w:rsid w:val="004D149E"/>
    <w:rsid w:val="004D488E"/>
    <w:rsid w:val="004D57C8"/>
    <w:rsid w:val="004D7B72"/>
    <w:rsid w:val="004D7B8B"/>
    <w:rsid w:val="004E0D57"/>
    <w:rsid w:val="004E1323"/>
    <w:rsid w:val="004F12AF"/>
    <w:rsid w:val="004F4E5F"/>
    <w:rsid w:val="004F50A5"/>
    <w:rsid w:val="0050177C"/>
    <w:rsid w:val="005023B5"/>
    <w:rsid w:val="00505240"/>
    <w:rsid w:val="0050578E"/>
    <w:rsid w:val="00506A84"/>
    <w:rsid w:val="00524D3B"/>
    <w:rsid w:val="00530800"/>
    <w:rsid w:val="005430DE"/>
    <w:rsid w:val="00547517"/>
    <w:rsid w:val="005547B0"/>
    <w:rsid w:val="00554B37"/>
    <w:rsid w:val="00556CB1"/>
    <w:rsid w:val="00562439"/>
    <w:rsid w:val="00564033"/>
    <w:rsid w:val="00565E00"/>
    <w:rsid w:val="00571B49"/>
    <w:rsid w:val="0057380F"/>
    <w:rsid w:val="00581320"/>
    <w:rsid w:val="0058472A"/>
    <w:rsid w:val="00587D41"/>
    <w:rsid w:val="0059009D"/>
    <w:rsid w:val="00592C35"/>
    <w:rsid w:val="00594F7A"/>
    <w:rsid w:val="005A1389"/>
    <w:rsid w:val="005A13A7"/>
    <w:rsid w:val="005A1F75"/>
    <w:rsid w:val="005A2C93"/>
    <w:rsid w:val="005A342A"/>
    <w:rsid w:val="005A34F5"/>
    <w:rsid w:val="005B0C34"/>
    <w:rsid w:val="005B306D"/>
    <w:rsid w:val="005B3E70"/>
    <w:rsid w:val="005B4B52"/>
    <w:rsid w:val="005B5C2B"/>
    <w:rsid w:val="005C3AF6"/>
    <w:rsid w:val="005C3B5E"/>
    <w:rsid w:val="005C48D2"/>
    <w:rsid w:val="005C7601"/>
    <w:rsid w:val="005D49D8"/>
    <w:rsid w:val="005D75BB"/>
    <w:rsid w:val="005E2594"/>
    <w:rsid w:val="005E262D"/>
    <w:rsid w:val="005E3DCB"/>
    <w:rsid w:val="005E7877"/>
    <w:rsid w:val="005F32B2"/>
    <w:rsid w:val="005F77CA"/>
    <w:rsid w:val="006052EC"/>
    <w:rsid w:val="006141AB"/>
    <w:rsid w:val="00620C55"/>
    <w:rsid w:val="006248C7"/>
    <w:rsid w:val="0062620C"/>
    <w:rsid w:val="00630516"/>
    <w:rsid w:val="00636BBB"/>
    <w:rsid w:val="00641E3B"/>
    <w:rsid w:val="006425F6"/>
    <w:rsid w:val="0064356C"/>
    <w:rsid w:val="00670154"/>
    <w:rsid w:val="00673328"/>
    <w:rsid w:val="0068187D"/>
    <w:rsid w:val="00683AC7"/>
    <w:rsid w:val="006863E6"/>
    <w:rsid w:val="00686978"/>
    <w:rsid w:val="00694299"/>
    <w:rsid w:val="006A1207"/>
    <w:rsid w:val="006A1644"/>
    <w:rsid w:val="006A1E80"/>
    <w:rsid w:val="006A2F33"/>
    <w:rsid w:val="006A4EF4"/>
    <w:rsid w:val="006A5ECD"/>
    <w:rsid w:val="006A64FD"/>
    <w:rsid w:val="006A7802"/>
    <w:rsid w:val="006A7D2B"/>
    <w:rsid w:val="006B0899"/>
    <w:rsid w:val="006B4580"/>
    <w:rsid w:val="006B6F3F"/>
    <w:rsid w:val="006C532D"/>
    <w:rsid w:val="006C5F79"/>
    <w:rsid w:val="006C65BD"/>
    <w:rsid w:val="006D003E"/>
    <w:rsid w:val="006E0875"/>
    <w:rsid w:val="006E0A7E"/>
    <w:rsid w:val="006E1015"/>
    <w:rsid w:val="006E1087"/>
    <w:rsid w:val="006E3FBC"/>
    <w:rsid w:val="007058E1"/>
    <w:rsid w:val="00710DCB"/>
    <w:rsid w:val="007136B5"/>
    <w:rsid w:val="00721AFE"/>
    <w:rsid w:val="00731A6F"/>
    <w:rsid w:val="00734B14"/>
    <w:rsid w:val="00736700"/>
    <w:rsid w:val="00737B6D"/>
    <w:rsid w:val="00740670"/>
    <w:rsid w:val="00743A7C"/>
    <w:rsid w:val="007524BF"/>
    <w:rsid w:val="00754377"/>
    <w:rsid w:val="00755B0E"/>
    <w:rsid w:val="00757693"/>
    <w:rsid w:val="00761657"/>
    <w:rsid w:val="00764E23"/>
    <w:rsid w:val="00765C27"/>
    <w:rsid w:val="00773563"/>
    <w:rsid w:val="0077449B"/>
    <w:rsid w:val="007745E7"/>
    <w:rsid w:val="00776406"/>
    <w:rsid w:val="00786BBE"/>
    <w:rsid w:val="00792D22"/>
    <w:rsid w:val="00792FAD"/>
    <w:rsid w:val="007949AF"/>
    <w:rsid w:val="00795313"/>
    <w:rsid w:val="00796DEF"/>
    <w:rsid w:val="007A522E"/>
    <w:rsid w:val="007A6535"/>
    <w:rsid w:val="007A6836"/>
    <w:rsid w:val="007B5A58"/>
    <w:rsid w:val="007B6133"/>
    <w:rsid w:val="007C1D46"/>
    <w:rsid w:val="007C47D3"/>
    <w:rsid w:val="007D0C45"/>
    <w:rsid w:val="007D24BA"/>
    <w:rsid w:val="007D26AA"/>
    <w:rsid w:val="007D2929"/>
    <w:rsid w:val="007D4382"/>
    <w:rsid w:val="007D468B"/>
    <w:rsid w:val="007D6366"/>
    <w:rsid w:val="007D6AB3"/>
    <w:rsid w:val="007E11E3"/>
    <w:rsid w:val="007F1CF9"/>
    <w:rsid w:val="007F3A11"/>
    <w:rsid w:val="007F3C07"/>
    <w:rsid w:val="00800897"/>
    <w:rsid w:val="00800F8C"/>
    <w:rsid w:val="00807725"/>
    <w:rsid w:val="008101F5"/>
    <w:rsid w:val="008109E5"/>
    <w:rsid w:val="00811212"/>
    <w:rsid w:val="00813DE2"/>
    <w:rsid w:val="00815070"/>
    <w:rsid w:val="00816C85"/>
    <w:rsid w:val="00822F26"/>
    <w:rsid w:val="00825AA4"/>
    <w:rsid w:val="00826B90"/>
    <w:rsid w:val="0083409E"/>
    <w:rsid w:val="00835653"/>
    <w:rsid w:val="00843311"/>
    <w:rsid w:val="00845034"/>
    <w:rsid w:val="0086162B"/>
    <w:rsid w:val="008633B4"/>
    <w:rsid w:val="00864467"/>
    <w:rsid w:val="008646C2"/>
    <w:rsid w:val="008727DE"/>
    <w:rsid w:val="00874480"/>
    <w:rsid w:val="00875439"/>
    <w:rsid w:val="00877013"/>
    <w:rsid w:val="00877CB4"/>
    <w:rsid w:val="0088227B"/>
    <w:rsid w:val="00883AA2"/>
    <w:rsid w:val="00883F06"/>
    <w:rsid w:val="00893AC6"/>
    <w:rsid w:val="008A340E"/>
    <w:rsid w:val="008A6862"/>
    <w:rsid w:val="008A7E53"/>
    <w:rsid w:val="008B334C"/>
    <w:rsid w:val="008B4C68"/>
    <w:rsid w:val="008B66ED"/>
    <w:rsid w:val="008B6761"/>
    <w:rsid w:val="008C0682"/>
    <w:rsid w:val="008C0D87"/>
    <w:rsid w:val="008C1C5A"/>
    <w:rsid w:val="008C1E2D"/>
    <w:rsid w:val="008C1FB1"/>
    <w:rsid w:val="008D1134"/>
    <w:rsid w:val="008E5D86"/>
    <w:rsid w:val="008F3713"/>
    <w:rsid w:val="008F4562"/>
    <w:rsid w:val="009071A1"/>
    <w:rsid w:val="00910BA7"/>
    <w:rsid w:val="0091215D"/>
    <w:rsid w:val="00913E63"/>
    <w:rsid w:val="009157B2"/>
    <w:rsid w:val="00922CD4"/>
    <w:rsid w:val="009245EB"/>
    <w:rsid w:val="00934071"/>
    <w:rsid w:val="009438CF"/>
    <w:rsid w:val="009452CC"/>
    <w:rsid w:val="00945F9A"/>
    <w:rsid w:val="009500F9"/>
    <w:rsid w:val="009527B1"/>
    <w:rsid w:val="009536A8"/>
    <w:rsid w:val="00954D0F"/>
    <w:rsid w:val="009665D0"/>
    <w:rsid w:val="009669A3"/>
    <w:rsid w:val="0096754A"/>
    <w:rsid w:val="00970FC1"/>
    <w:rsid w:val="009738B9"/>
    <w:rsid w:val="009739E2"/>
    <w:rsid w:val="00983C46"/>
    <w:rsid w:val="00984314"/>
    <w:rsid w:val="009957C8"/>
    <w:rsid w:val="00995947"/>
    <w:rsid w:val="009A3D04"/>
    <w:rsid w:val="009B0307"/>
    <w:rsid w:val="009B1FF5"/>
    <w:rsid w:val="009B2A63"/>
    <w:rsid w:val="009C04B1"/>
    <w:rsid w:val="009C1DAA"/>
    <w:rsid w:val="009C2D7B"/>
    <w:rsid w:val="009C43BF"/>
    <w:rsid w:val="009D412B"/>
    <w:rsid w:val="009D4B0D"/>
    <w:rsid w:val="009D4E79"/>
    <w:rsid w:val="009E297B"/>
    <w:rsid w:val="009E4446"/>
    <w:rsid w:val="009E5CA1"/>
    <w:rsid w:val="009E7528"/>
    <w:rsid w:val="009F0195"/>
    <w:rsid w:val="009F6D86"/>
    <w:rsid w:val="00A0062A"/>
    <w:rsid w:val="00A028E8"/>
    <w:rsid w:val="00A0622D"/>
    <w:rsid w:val="00A16FDF"/>
    <w:rsid w:val="00A26C10"/>
    <w:rsid w:val="00A31BB4"/>
    <w:rsid w:val="00A332DE"/>
    <w:rsid w:val="00A44B58"/>
    <w:rsid w:val="00A46039"/>
    <w:rsid w:val="00A46A57"/>
    <w:rsid w:val="00A57F87"/>
    <w:rsid w:val="00A64F2D"/>
    <w:rsid w:val="00A65963"/>
    <w:rsid w:val="00A723BB"/>
    <w:rsid w:val="00A7383F"/>
    <w:rsid w:val="00A759A5"/>
    <w:rsid w:val="00A77151"/>
    <w:rsid w:val="00A80AA4"/>
    <w:rsid w:val="00A80F36"/>
    <w:rsid w:val="00A82018"/>
    <w:rsid w:val="00A9005E"/>
    <w:rsid w:val="00A901C1"/>
    <w:rsid w:val="00A90B94"/>
    <w:rsid w:val="00A9311E"/>
    <w:rsid w:val="00A93348"/>
    <w:rsid w:val="00A96CE4"/>
    <w:rsid w:val="00AA046B"/>
    <w:rsid w:val="00AA0D33"/>
    <w:rsid w:val="00AA4DDD"/>
    <w:rsid w:val="00AB27CB"/>
    <w:rsid w:val="00AB4406"/>
    <w:rsid w:val="00AB6DB5"/>
    <w:rsid w:val="00AC1553"/>
    <w:rsid w:val="00AC3605"/>
    <w:rsid w:val="00AD2C06"/>
    <w:rsid w:val="00AD4730"/>
    <w:rsid w:val="00AD4B50"/>
    <w:rsid w:val="00AE1900"/>
    <w:rsid w:val="00AE2CF8"/>
    <w:rsid w:val="00AE35E9"/>
    <w:rsid w:val="00AE56C9"/>
    <w:rsid w:val="00AE75C0"/>
    <w:rsid w:val="00AF32F1"/>
    <w:rsid w:val="00AF423B"/>
    <w:rsid w:val="00AF7960"/>
    <w:rsid w:val="00B0099D"/>
    <w:rsid w:val="00B01AED"/>
    <w:rsid w:val="00B0525C"/>
    <w:rsid w:val="00B11E2A"/>
    <w:rsid w:val="00B143E9"/>
    <w:rsid w:val="00B14B61"/>
    <w:rsid w:val="00B15C3A"/>
    <w:rsid w:val="00B31600"/>
    <w:rsid w:val="00B365E4"/>
    <w:rsid w:val="00B411C4"/>
    <w:rsid w:val="00B466AF"/>
    <w:rsid w:val="00B46B33"/>
    <w:rsid w:val="00B516A3"/>
    <w:rsid w:val="00B53029"/>
    <w:rsid w:val="00B638B7"/>
    <w:rsid w:val="00B65379"/>
    <w:rsid w:val="00B66322"/>
    <w:rsid w:val="00B70717"/>
    <w:rsid w:val="00B8070C"/>
    <w:rsid w:val="00B8496F"/>
    <w:rsid w:val="00B90D39"/>
    <w:rsid w:val="00B922BE"/>
    <w:rsid w:val="00BA08B8"/>
    <w:rsid w:val="00BA6319"/>
    <w:rsid w:val="00BA64D4"/>
    <w:rsid w:val="00BB0747"/>
    <w:rsid w:val="00BB086F"/>
    <w:rsid w:val="00BB1377"/>
    <w:rsid w:val="00BB19DB"/>
    <w:rsid w:val="00BB4EF3"/>
    <w:rsid w:val="00BC1C2E"/>
    <w:rsid w:val="00BD7707"/>
    <w:rsid w:val="00BE6C2B"/>
    <w:rsid w:val="00BF028D"/>
    <w:rsid w:val="00BF0A7D"/>
    <w:rsid w:val="00BF61EF"/>
    <w:rsid w:val="00BF6702"/>
    <w:rsid w:val="00BF7D69"/>
    <w:rsid w:val="00C00808"/>
    <w:rsid w:val="00C13AB7"/>
    <w:rsid w:val="00C14FD0"/>
    <w:rsid w:val="00C176BD"/>
    <w:rsid w:val="00C17D8D"/>
    <w:rsid w:val="00C2171A"/>
    <w:rsid w:val="00C21D14"/>
    <w:rsid w:val="00C2328D"/>
    <w:rsid w:val="00C26526"/>
    <w:rsid w:val="00C27661"/>
    <w:rsid w:val="00C316E9"/>
    <w:rsid w:val="00C31AEA"/>
    <w:rsid w:val="00C32DFE"/>
    <w:rsid w:val="00C36066"/>
    <w:rsid w:val="00C37C4A"/>
    <w:rsid w:val="00C40FD0"/>
    <w:rsid w:val="00C43805"/>
    <w:rsid w:val="00C44033"/>
    <w:rsid w:val="00C4437E"/>
    <w:rsid w:val="00C4453F"/>
    <w:rsid w:val="00C4632A"/>
    <w:rsid w:val="00C54052"/>
    <w:rsid w:val="00C55569"/>
    <w:rsid w:val="00C56004"/>
    <w:rsid w:val="00C561E5"/>
    <w:rsid w:val="00C61640"/>
    <w:rsid w:val="00C62581"/>
    <w:rsid w:val="00C64B49"/>
    <w:rsid w:val="00C67244"/>
    <w:rsid w:val="00C82E31"/>
    <w:rsid w:val="00C83A0D"/>
    <w:rsid w:val="00C83A6C"/>
    <w:rsid w:val="00C84F72"/>
    <w:rsid w:val="00C87128"/>
    <w:rsid w:val="00C878BF"/>
    <w:rsid w:val="00C92102"/>
    <w:rsid w:val="00CA4BBB"/>
    <w:rsid w:val="00CB69FA"/>
    <w:rsid w:val="00CB70CA"/>
    <w:rsid w:val="00CC0139"/>
    <w:rsid w:val="00CC239A"/>
    <w:rsid w:val="00CC3125"/>
    <w:rsid w:val="00CC4AAB"/>
    <w:rsid w:val="00CC67C0"/>
    <w:rsid w:val="00CD20F3"/>
    <w:rsid w:val="00CD2B91"/>
    <w:rsid w:val="00CE03DC"/>
    <w:rsid w:val="00CE1BF4"/>
    <w:rsid w:val="00CE38AB"/>
    <w:rsid w:val="00CE3DE1"/>
    <w:rsid w:val="00D03509"/>
    <w:rsid w:val="00D055A8"/>
    <w:rsid w:val="00D05B96"/>
    <w:rsid w:val="00D10793"/>
    <w:rsid w:val="00D112CF"/>
    <w:rsid w:val="00D1190A"/>
    <w:rsid w:val="00D127E7"/>
    <w:rsid w:val="00D171A7"/>
    <w:rsid w:val="00D23B3D"/>
    <w:rsid w:val="00D277E3"/>
    <w:rsid w:val="00D34A95"/>
    <w:rsid w:val="00D3677B"/>
    <w:rsid w:val="00D42F99"/>
    <w:rsid w:val="00D44200"/>
    <w:rsid w:val="00D52B8C"/>
    <w:rsid w:val="00D540CC"/>
    <w:rsid w:val="00D54661"/>
    <w:rsid w:val="00D565DF"/>
    <w:rsid w:val="00D6146A"/>
    <w:rsid w:val="00D64F06"/>
    <w:rsid w:val="00D64F58"/>
    <w:rsid w:val="00D733F9"/>
    <w:rsid w:val="00D75040"/>
    <w:rsid w:val="00D759DE"/>
    <w:rsid w:val="00D86D81"/>
    <w:rsid w:val="00D8752B"/>
    <w:rsid w:val="00D91A34"/>
    <w:rsid w:val="00D92235"/>
    <w:rsid w:val="00D97EB4"/>
    <w:rsid w:val="00DA015D"/>
    <w:rsid w:val="00DA7658"/>
    <w:rsid w:val="00DB0820"/>
    <w:rsid w:val="00DB431C"/>
    <w:rsid w:val="00DC0942"/>
    <w:rsid w:val="00DC0E61"/>
    <w:rsid w:val="00DC1C90"/>
    <w:rsid w:val="00DD1ED6"/>
    <w:rsid w:val="00DD1F22"/>
    <w:rsid w:val="00DE4FDD"/>
    <w:rsid w:val="00DE501A"/>
    <w:rsid w:val="00DE5AE0"/>
    <w:rsid w:val="00DF5140"/>
    <w:rsid w:val="00DF6E1F"/>
    <w:rsid w:val="00DF79B9"/>
    <w:rsid w:val="00E00E16"/>
    <w:rsid w:val="00E04E6C"/>
    <w:rsid w:val="00E14499"/>
    <w:rsid w:val="00E16B97"/>
    <w:rsid w:val="00E26BC3"/>
    <w:rsid w:val="00E3107B"/>
    <w:rsid w:val="00E41CF7"/>
    <w:rsid w:val="00E467A6"/>
    <w:rsid w:val="00E539E7"/>
    <w:rsid w:val="00E63C61"/>
    <w:rsid w:val="00E93790"/>
    <w:rsid w:val="00E9463C"/>
    <w:rsid w:val="00E94825"/>
    <w:rsid w:val="00EA7D46"/>
    <w:rsid w:val="00EB0B4F"/>
    <w:rsid w:val="00EB36D4"/>
    <w:rsid w:val="00EB5EE0"/>
    <w:rsid w:val="00EB7390"/>
    <w:rsid w:val="00EC354C"/>
    <w:rsid w:val="00EC40E1"/>
    <w:rsid w:val="00ED0307"/>
    <w:rsid w:val="00EE2D29"/>
    <w:rsid w:val="00EE3186"/>
    <w:rsid w:val="00EE40C9"/>
    <w:rsid w:val="00EF2E50"/>
    <w:rsid w:val="00EF4234"/>
    <w:rsid w:val="00EF636A"/>
    <w:rsid w:val="00F01322"/>
    <w:rsid w:val="00F07B20"/>
    <w:rsid w:val="00F116FF"/>
    <w:rsid w:val="00F23B37"/>
    <w:rsid w:val="00F35AF7"/>
    <w:rsid w:val="00F45D27"/>
    <w:rsid w:val="00F60E38"/>
    <w:rsid w:val="00F63EC2"/>
    <w:rsid w:val="00F66D21"/>
    <w:rsid w:val="00F71D14"/>
    <w:rsid w:val="00F728FF"/>
    <w:rsid w:val="00F823BF"/>
    <w:rsid w:val="00F84F51"/>
    <w:rsid w:val="00F85920"/>
    <w:rsid w:val="00F9021B"/>
    <w:rsid w:val="00F93C80"/>
    <w:rsid w:val="00FA180C"/>
    <w:rsid w:val="00FA6967"/>
    <w:rsid w:val="00FB17B3"/>
    <w:rsid w:val="00FB253F"/>
    <w:rsid w:val="00FB3854"/>
    <w:rsid w:val="00FB68EA"/>
    <w:rsid w:val="00FC3D08"/>
    <w:rsid w:val="00FD6050"/>
    <w:rsid w:val="00FE026B"/>
    <w:rsid w:val="00FE1757"/>
    <w:rsid w:val="00FE2BC7"/>
    <w:rsid w:val="00FE324D"/>
    <w:rsid w:val="00FE33E6"/>
    <w:rsid w:val="00FE3857"/>
    <w:rsid w:val="00FE6BE2"/>
    <w:rsid w:val="00FE703C"/>
    <w:rsid w:val="00FF0DE9"/>
    <w:rsid w:val="00FF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4DE08102"/>
  <w15:docId w15:val="{439EB424-876D-45B7-B29C-9FCE2B1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12"/>
    <w:rsid w:val="00D540CC"/>
    <w:pPr>
      <w:spacing w:after="0" w:line="240" w:lineRule="auto"/>
    </w:pPr>
    <w:rPr>
      <w:rFonts w:ascii="Times New Roman" w:hAnsi="Times New Roman"/>
      <w:sz w:val="24"/>
    </w:rPr>
  </w:style>
  <w:style w:type="paragraph" w:styleId="Titre1">
    <w:name w:val="heading 1"/>
    <w:aliases w:val="Ss para14"/>
    <w:basedOn w:val="Normal"/>
    <w:next w:val="Normal"/>
    <w:link w:val="Titre1Car"/>
    <w:autoRedefine/>
    <w:rsid w:val="00A723BB"/>
    <w:pPr>
      <w:keepNext/>
      <w:tabs>
        <w:tab w:val="left" w:pos="1276"/>
        <w:tab w:val="left" w:pos="1701"/>
      </w:tabs>
      <w:spacing w:after="120"/>
      <w:ind w:right="284" w:firstLine="567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unhideWhenUsed/>
    <w:rsid w:val="00AA4D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AA4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rsid w:val="00A332DE"/>
  </w:style>
  <w:style w:type="character" w:customStyle="1" w:styleId="Titre1Car">
    <w:name w:val="Titre 1 Car"/>
    <w:aliases w:val="Ss para14 Car"/>
    <w:basedOn w:val="Policepardfaut"/>
    <w:link w:val="Titre1"/>
    <w:rsid w:val="00A723B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A332DE"/>
    <w:pPr>
      <w:jc w:val="center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332D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S1">
    <w:name w:val="S1"/>
    <w:basedOn w:val="Normal"/>
    <w:rsid w:val="00A332DE"/>
    <w:rPr>
      <w:sz w:val="20"/>
    </w:rPr>
  </w:style>
  <w:style w:type="paragraph" w:styleId="Titre">
    <w:name w:val="Title"/>
    <w:aliases w:val="Niveau1,Para 16"/>
    <w:link w:val="TitreCar"/>
    <w:autoRedefine/>
    <w:qFormat/>
    <w:rsid w:val="00EB5EE0"/>
    <w:pPr>
      <w:numPr>
        <w:numId w:val="1"/>
      </w:numPr>
      <w:spacing w:after="0" w:line="240" w:lineRule="auto"/>
      <w:ind w:left="357" w:right="-166" w:firstLine="0"/>
    </w:pPr>
    <w:rPr>
      <w:rFonts w:ascii="Times New Roman" w:eastAsia="Times New Roman" w:hAnsi="Times New Roman" w:cs="Times New Roman"/>
      <w:b/>
      <w:sz w:val="36"/>
      <w:szCs w:val="36"/>
      <w:lang w:eastAsia="fr-FR"/>
    </w:rPr>
  </w:style>
  <w:style w:type="character" w:customStyle="1" w:styleId="TitreCar">
    <w:name w:val="Titre Car"/>
    <w:aliases w:val="Niveau1 Car,Para 16 Car"/>
    <w:basedOn w:val="Policepardfaut"/>
    <w:link w:val="Titre"/>
    <w:rsid w:val="00EB5EE0"/>
    <w:rPr>
      <w:rFonts w:ascii="Times New Roman" w:eastAsia="Times New Roman" w:hAnsi="Times New Roman" w:cs="Times New Roman"/>
      <w:b/>
      <w:sz w:val="36"/>
      <w:szCs w:val="36"/>
      <w:lang w:eastAsia="fr-FR"/>
    </w:rPr>
  </w:style>
  <w:style w:type="paragraph" w:styleId="Retraitcorpsdetexte2">
    <w:name w:val="Body Text Indent 2"/>
    <w:basedOn w:val="Normal"/>
    <w:link w:val="Retraitcorpsdetexte2Car"/>
    <w:unhideWhenUsed/>
    <w:rsid w:val="00A332D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A332D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9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9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aliases w:val="Raph2"/>
    <w:basedOn w:val="Normal"/>
    <w:link w:val="ParagraphedelisteCar"/>
    <w:uiPriority w:val="34"/>
    <w:rsid w:val="005F32B2"/>
    <w:pPr>
      <w:ind w:left="720"/>
    </w:pPr>
  </w:style>
  <w:style w:type="table" w:styleId="Grilledutableau">
    <w:name w:val="Table Grid"/>
    <w:basedOn w:val="TableauNormal"/>
    <w:uiPriority w:val="99"/>
    <w:rsid w:val="00487E0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basedOn w:val="Policepardfaut"/>
    <w:uiPriority w:val="33"/>
    <w:rsid w:val="00413B9C"/>
    <w:rPr>
      <w:b/>
      <w:bCs/>
      <w:smallCaps/>
      <w:spacing w:val="5"/>
    </w:rPr>
  </w:style>
  <w:style w:type="character" w:styleId="lev">
    <w:name w:val="Strong"/>
    <w:basedOn w:val="Policepardfaut"/>
    <w:uiPriority w:val="22"/>
    <w:rsid w:val="00413B9C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rsid w:val="00413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13B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uiPriority w:val="1"/>
    <w:rsid w:val="00D442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sspara12">
    <w:name w:val="ss para 12"/>
    <w:basedOn w:val="Titre1"/>
    <w:link w:val="sspara12Car"/>
    <w:autoRedefine/>
    <w:rsid w:val="004D7B8B"/>
    <w:pPr>
      <w:tabs>
        <w:tab w:val="clear" w:pos="1276"/>
        <w:tab w:val="clear" w:pos="1701"/>
      </w:tabs>
      <w:ind w:firstLine="708"/>
    </w:pPr>
  </w:style>
  <w:style w:type="character" w:customStyle="1" w:styleId="sspara12Car">
    <w:name w:val="ss para 12 Car"/>
    <w:basedOn w:val="Titre1Car"/>
    <w:link w:val="sspara12"/>
    <w:rsid w:val="004D7B8B"/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A4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A4DD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fr-FR"/>
    </w:rPr>
  </w:style>
  <w:style w:type="character" w:customStyle="1" w:styleId="Textesource">
    <w:name w:val="Texte source"/>
    <w:rsid w:val="00AA4DDD"/>
    <w:rPr>
      <w:rFonts w:ascii="DejaVu Sans Mono" w:eastAsia="Droid Sans Fallback" w:hAnsi="DejaVu Sans Mono" w:cs="DejaVu Sans Mono"/>
    </w:rPr>
  </w:style>
  <w:style w:type="paragraph" w:customStyle="1" w:styleId="Niveau2">
    <w:name w:val="Niveau2"/>
    <w:next w:val="TexteNiv2"/>
    <w:link w:val="Niveau2Car"/>
    <w:qFormat/>
    <w:rsid w:val="00DC1C90"/>
    <w:pPr>
      <w:widowControl w:val="0"/>
      <w:numPr>
        <w:ilvl w:val="1"/>
        <w:numId w:val="1"/>
      </w:numPr>
      <w:spacing w:after="0" w:line="240" w:lineRule="auto"/>
      <w:ind w:left="635" w:firstLine="0"/>
    </w:pPr>
    <w:rPr>
      <w:rFonts w:ascii="Times New Roman" w:eastAsiaTheme="majorEastAsia" w:hAnsi="Times New Roman" w:cs="Times New Roman"/>
      <w:b/>
      <w:bCs/>
      <w:sz w:val="28"/>
      <w:szCs w:val="28"/>
      <w:lang w:eastAsia="fr-FR"/>
    </w:rPr>
  </w:style>
  <w:style w:type="paragraph" w:customStyle="1" w:styleId="TexteNiv2">
    <w:name w:val="Texte Niv2"/>
    <w:link w:val="TexteNiv2Car"/>
    <w:qFormat/>
    <w:rsid w:val="00143EAF"/>
    <w:pPr>
      <w:spacing w:after="0" w:line="240" w:lineRule="auto"/>
      <w:ind w:left="1276" w:hanging="142"/>
    </w:pPr>
    <w:rPr>
      <w:rFonts w:ascii="Times New Roman" w:eastAsiaTheme="majorEastAsia" w:hAnsi="Times New Roman" w:cs="Times New Roman"/>
      <w:bCs/>
      <w:sz w:val="24"/>
      <w:szCs w:val="28"/>
      <w:lang w:eastAsia="fr-FR"/>
    </w:rPr>
  </w:style>
  <w:style w:type="character" w:customStyle="1" w:styleId="Niveau2Car">
    <w:name w:val="Niveau2 Car"/>
    <w:basedOn w:val="Policepardfaut"/>
    <w:link w:val="Niveau2"/>
    <w:qFormat/>
    <w:rsid w:val="00DC1C90"/>
    <w:rPr>
      <w:rFonts w:ascii="Times New Roman" w:eastAsiaTheme="majorEastAsia" w:hAnsi="Times New Roman" w:cs="Times New Roman"/>
      <w:b/>
      <w:bCs/>
      <w:sz w:val="28"/>
      <w:szCs w:val="28"/>
      <w:lang w:eastAsia="fr-FR"/>
    </w:rPr>
  </w:style>
  <w:style w:type="paragraph" w:customStyle="1" w:styleId="Niveau3">
    <w:name w:val="Niveau3"/>
    <w:link w:val="Niveau3Car"/>
    <w:qFormat/>
    <w:rsid w:val="00530800"/>
    <w:pPr>
      <w:widowControl w:val="0"/>
      <w:numPr>
        <w:ilvl w:val="2"/>
        <w:numId w:val="1"/>
      </w:numPr>
      <w:spacing w:after="0" w:line="240" w:lineRule="auto"/>
      <w:ind w:left="1134" w:firstLine="0"/>
    </w:pPr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customStyle="1" w:styleId="TexteNiv2Car">
    <w:name w:val="Texte Niv2 Car"/>
    <w:basedOn w:val="Policepardfaut"/>
    <w:link w:val="TexteNiv2"/>
    <w:qFormat/>
    <w:rsid w:val="00143EAF"/>
    <w:rPr>
      <w:rFonts w:ascii="Times New Roman" w:eastAsiaTheme="majorEastAsia" w:hAnsi="Times New Roman" w:cs="Times New Roman"/>
      <w:bCs/>
      <w:sz w:val="24"/>
      <w:szCs w:val="28"/>
      <w:lang w:eastAsia="fr-FR"/>
    </w:rPr>
  </w:style>
  <w:style w:type="paragraph" w:customStyle="1" w:styleId="TexteNiv3">
    <w:name w:val="Texte Niv3"/>
    <w:basedOn w:val="TexteNiv2"/>
    <w:link w:val="TexteNiv3Car"/>
    <w:qFormat/>
    <w:rsid w:val="00530800"/>
    <w:pPr>
      <w:ind w:left="1985"/>
    </w:pPr>
  </w:style>
  <w:style w:type="character" w:customStyle="1" w:styleId="Niveau3Car">
    <w:name w:val="Niveau3 Car"/>
    <w:basedOn w:val="Policepardfaut"/>
    <w:link w:val="Niveau3"/>
    <w:qFormat/>
    <w:rsid w:val="00530800"/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AC1553"/>
    <w:rPr>
      <w:color w:val="0000FF" w:themeColor="hyperlink"/>
      <w:u w:val="single"/>
    </w:rPr>
  </w:style>
  <w:style w:type="character" w:customStyle="1" w:styleId="TexteNiv3Car">
    <w:name w:val="Texte Niv3 Car"/>
    <w:basedOn w:val="TexteNiv2Car"/>
    <w:link w:val="TexteNiv3"/>
    <w:rsid w:val="00530800"/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540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40C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st">
    <w:name w:val="st"/>
    <w:basedOn w:val="Policepardfaut"/>
    <w:rsid w:val="00D540CC"/>
  </w:style>
  <w:style w:type="paragraph" w:customStyle="1" w:styleId="Raph1">
    <w:name w:val="Raph1"/>
    <w:basedOn w:val="Paragraphedeliste"/>
    <w:next w:val="Normal"/>
    <w:link w:val="Raph1Car"/>
    <w:rsid w:val="00D540CC"/>
    <w:pPr>
      <w:autoSpaceDE w:val="0"/>
      <w:autoSpaceDN w:val="0"/>
      <w:adjustRightInd w:val="0"/>
      <w:ind w:left="0" w:hanging="142"/>
    </w:pPr>
    <w:rPr>
      <w:b/>
    </w:rPr>
  </w:style>
  <w:style w:type="character" w:customStyle="1" w:styleId="ParagraphedelisteCar">
    <w:name w:val="Paragraphe de liste Car"/>
    <w:aliases w:val="Raph2 Car"/>
    <w:basedOn w:val="Policepardfaut"/>
    <w:link w:val="Paragraphedeliste"/>
    <w:uiPriority w:val="34"/>
    <w:rsid w:val="00D540C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aph1Car">
    <w:name w:val="Raph1 Car"/>
    <w:basedOn w:val="ParagraphedelisteCar"/>
    <w:link w:val="Raph1"/>
    <w:rsid w:val="00D540CC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D540CC"/>
    <w:pPr>
      <w:spacing w:before="100" w:beforeAutospacing="1" w:after="100" w:afterAutospacing="1"/>
    </w:pPr>
    <w:rPr>
      <w:rFonts w:eastAsiaTheme="minorEastAsia" w:cs="Times New Roman"/>
      <w:szCs w:val="24"/>
      <w:lang w:eastAsia="fr-FR"/>
    </w:rPr>
  </w:style>
  <w:style w:type="paragraph" w:customStyle="1" w:styleId="Raph3">
    <w:name w:val="Raph3"/>
    <w:basedOn w:val="Paragraphedeliste"/>
    <w:next w:val="Normal"/>
    <w:link w:val="Raph3Car"/>
    <w:rsid w:val="00D540CC"/>
    <w:pPr>
      <w:numPr>
        <w:numId w:val="3"/>
      </w:numPr>
      <w:autoSpaceDE w:val="0"/>
      <w:autoSpaceDN w:val="0"/>
      <w:adjustRightInd w:val="0"/>
      <w:ind w:left="567" w:firstLine="0"/>
    </w:pPr>
    <w:rPr>
      <w:szCs w:val="28"/>
      <w:u w:val="single"/>
    </w:rPr>
  </w:style>
  <w:style w:type="character" w:customStyle="1" w:styleId="Raph3Car">
    <w:name w:val="Raph3 Car"/>
    <w:basedOn w:val="ParagraphedelisteCar"/>
    <w:link w:val="Raph3"/>
    <w:rsid w:val="00D540CC"/>
    <w:rPr>
      <w:rFonts w:ascii="Times New Roman" w:eastAsia="Times New Roman" w:hAnsi="Times New Roman" w:cs="Times New Roman"/>
      <w:sz w:val="24"/>
      <w:szCs w:val="28"/>
      <w:u w:val="single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540C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540CC"/>
    <w:rPr>
      <w:rFonts w:ascii="Times New Roman" w:hAnsi="Times New Roman"/>
      <w:sz w:val="16"/>
      <w:szCs w:val="16"/>
    </w:rPr>
  </w:style>
  <w:style w:type="paragraph" w:customStyle="1" w:styleId="Raph3bis">
    <w:name w:val="Raph3bis"/>
    <w:basedOn w:val="Raph3"/>
    <w:link w:val="Raph3bisCar"/>
    <w:rsid w:val="00D540CC"/>
    <w:pPr>
      <w:numPr>
        <w:ilvl w:val="1"/>
      </w:numPr>
    </w:pPr>
  </w:style>
  <w:style w:type="character" w:customStyle="1" w:styleId="Raph3bisCar">
    <w:name w:val="Raph3bis Car"/>
    <w:basedOn w:val="Raph3Car"/>
    <w:link w:val="Raph3bis"/>
    <w:rsid w:val="00D540CC"/>
    <w:rPr>
      <w:rFonts w:ascii="Times New Roman" w:eastAsia="Times New Roman" w:hAnsi="Times New Roman" w:cs="Times New Roman"/>
      <w:sz w:val="24"/>
      <w:szCs w:val="28"/>
      <w:u w:val="single"/>
      <w:lang w:eastAsia="fr-FR"/>
    </w:rPr>
  </w:style>
  <w:style w:type="paragraph" w:customStyle="1" w:styleId="texte">
    <w:name w:val="texte"/>
    <w:basedOn w:val="Normal"/>
    <w:rsid w:val="00D540CC"/>
    <w:rPr>
      <w:rFonts w:eastAsia="Times New Roman" w:cs="Times New Roman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540C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540CC"/>
    <w:rPr>
      <w:rFonts w:ascii="Times New Roman" w:hAnsi="Times New Roman"/>
      <w:sz w:val="24"/>
    </w:rPr>
  </w:style>
  <w:style w:type="paragraph" w:styleId="Listepuces2">
    <w:name w:val="List Bullet 2"/>
    <w:basedOn w:val="Normal"/>
    <w:autoRedefine/>
    <w:semiHidden/>
    <w:rsid w:val="00D540CC"/>
    <w:pPr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2">
    <w:name w:val="List 2"/>
    <w:basedOn w:val="Normal"/>
    <w:semiHidden/>
    <w:rsid w:val="00D540CC"/>
    <w:pPr>
      <w:ind w:left="566" w:hanging="283"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puces">
    <w:name w:val="List Bullet"/>
    <w:basedOn w:val="Normal"/>
    <w:uiPriority w:val="99"/>
    <w:semiHidden/>
    <w:unhideWhenUsed/>
    <w:rsid w:val="00085B5F"/>
    <w:pPr>
      <w:numPr>
        <w:numId w:val="4"/>
      </w:numPr>
      <w:contextualSpacing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continue">
    <w:name w:val="List Continue"/>
    <w:basedOn w:val="Normal"/>
    <w:uiPriority w:val="99"/>
    <w:semiHidden/>
    <w:unhideWhenUsed/>
    <w:rsid w:val="00085B5F"/>
    <w:pPr>
      <w:spacing w:after="120"/>
      <w:ind w:left="283"/>
      <w:contextualSpacing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70FC1"/>
    <w:rPr>
      <w:color w:val="808080"/>
    </w:rPr>
  </w:style>
  <w:style w:type="paragraph" w:styleId="Pieddepage">
    <w:name w:val="footer"/>
    <w:basedOn w:val="Normal"/>
    <w:link w:val="PieddepageCar"/>
    <w:unhideWhenUsed/>
    <w:rsid w:val="00D277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277E3"/>
    <w:rPr>
      <w:rFonts w:ascii="Times New Roman" w:hAnsi="Times New Roman"/>
      <w:sz w:val="24"/>
    </w:rPr>
  </w:style>
  <w:style w:type="paragraph" w:customStyle="1" w:styleId="Questions">
    <w:name w:val="Questions"/>
    <w:link w:val="QuestionsCar"/>
    <w:qFormat/>
    <w:rsid w:val="00143EAF"/>
    <w:pPr>
      <w:numPr>
        <w:numId w:val="37"/>
      </w:num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QuestionsCar">
    <w:name w:val="Questions Car"/>
    <w:basedOn w:val="Policepardfaut"/>
    <w:link w:val="Questions"/>
    <w:rsid w:val="00143EAF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ETT">
    <w:name w:val="Titre ETT"/>
    <w:basedOn w:val="Normal"/>
    <w:qFormat/>
    <w:rsid w:val="006A1E80"/>
    <w:pPr>
      <w:jc w:val="center"/>
    </w:pPr>
    <w:rPr>
      <w:b/>
      <w:sz w:val="44"/>
    </w:rPr>
  </w:style>
  <w:style w:type="paragraph" w:customStyle="1" w:styleId="Rponses">
    <w:name w:val="Réponses"/>
    <w:basedOn w:val="TexteNiv2"/>
    <w:link w:val="RponsesCar"/>
    <w:qFormat/>
    <w:rsid w:val="009A3D04"/>
    <w:rPr>
      <w:color w:val="FF0000"/>
    </w:rPr>
  </w:style>
  <w:style w:type="character" w:customStyle="1" w:styleId="RponsesCar">
    <w:name w:val="Réponses Car"/>
    <w:basedOn w:val="TexteNiv2Car"/>
    <w:link w:val="Rponses"/>
    <w:rsid w:val="009A3D04"/>
    <w:rPr>
      <w:rFonts w:ascii="Times New Roman" w:eastAsiaTheme="majorEastAsia" w:hAnsi="Times New Roman" w:cs="Times New Roman"/>
      <w:bCs/>
      <w:color w:val="FF0000"/>
      <w:sz w:val="28"/>
      <w:szCs w:val="28"/>
      <w:lang w:eastAsia="fr-FR"/>
    </w:rPr>
  </w:style>
  <w:style w:type="paragraph" w:customStyle="1" w:styleId="Exercice">
    <w:name w:val="Exercice"/>
    <w:basedOn w:val="TexteNiv2"/>
    <w:rsid w:val="008109E5"/>
    <w:pPr>
      <w:numPr>
        <w:numId w:val="40"/>
      </w:numPr>
    </w:pPr>
    <w:rPr>
      <w:b/>
      <w:sz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109E5"/>
    <w:rPr>
      <w:color w:val="808080"/>
      <w:shd w:val="clear" w:color="auto" w:fill="E6E6E6"/>
    </w:rPr>
  </w:style>
  <w:style w:type="character" w:customStyle="1" w:styleId="rvts64">
    <w:name w:val="rvts64"/>
    <w:basedOn w:val="Policepardfaut"/>
    <w:rsid w:val="00022262"/>
  </w:style>
  <w:style w:type="character" w:customStyle="1" w:styleId="rvts65">
    <w:name w:val="rvts65"/>
    <w:basedOn w:val="Policepardfaut"/>
    <w:rsid w:val="00022262"/>
  </w:style>
  <w:style w:type="paragraph" w:customStyle="1" w:styleId="rvps1">
    <w:name w:val="rvps1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76">
    <w:name w:val="rvts76"/>
    <w:basedOn w:val="Policepardfaut"/>
    <w:rsid w:val="00022262"/>
  </w:style>
  <w:style w:type="paragraph" w:customStyle="1" w:styleId="rvps30">
    <w:name w:val="rvps30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78">
    <w:name w:val="rvts78"/>
    <w:basedOn w:val="Policepardfaut"/>
    <w:rsid w:val="00022262"/>
  </w:style>
  <w:style w:type="paragraph" w:customStyle="1" w:styleId="rvps47">
    <w:name w:val="rvps47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44">
    <w:name w:val="rvps44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48">
    <w:name w:val="rvps48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81">
    <w:name w:val="rvts81"/>
    <w:basedOn w:val="Policepardfaut"/>
    <w:rsid w:val="003334DD"/>
  </w:style>
  <w:style w:type="paragraph" w:customStyle="1" w:styleId="rvps53">
    <w:name w:val="rvps53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24">
    <w:name w:val="rvts24"/>
    <w:basedOn w:val="Policepardfaut"/>
    <w:rsid w:val="003334DD"/>
  </w:style>
  <w:style w:type="paragraph" w:customStyle="1" w:styleId="rvps51">
    <w:name w:val="rvps51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54">
    <w:name w:val="rvps54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50">
    <w:name w:val="rvps50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82">
    <w:name w:val="rvts82"/>
    <w:basedOn w:val="Policepardfaut"/>
    <w:rsid w:val="003334DD"/>
  </w:style>
  <w:style w:type="character" w:customStyle="1" w:styleId="rvts83">
    <w:name w:val="rvts83"/>
    <w:basedOn w:val="Policepardfaut"/>
    <w:rsid w:val="003334DD"/>
  </w:style>
  <w:style w:type="character" w:customStyle="1" w:styleId="rvts84">
    <w:name w:val="rvts84"/>
    <w:basedOn w:val="Policepardfaut"/>
    <w:rsid w:val="003334DD"/>
  </w:style>
  <w:style w:type="character" w:customStyle="1" w:styleId="rvts85">
    <w:name w:val="rvts85"/>
    <w:basedOn w:val="Policepardfaut"/>
    <w:rsid w:val="003334DD"/>
  </w:style>
  <w:style w:type="paragraph" w:customStyle="1" w:styleId="Tableau">
    <w:name w:val="Tableau"/>
    <w:basedOn w:val="TexteNiv2"/>
    <w:rsid w:val="00282A75"/>
    <w:pPr>
      <w:framePr w:hSpace="141" w:wrap="around" w:vAnchor="text" w:hAnchor="margin" w:xAlign="center" w:y="112"/>
      <w:ind w:left="185"/>
    </w:pPr>
  </w:style>
  <w:style w:type="paragraph" w:styleId="En-tte">
    <w:name w:val="header"/>
    <w:basedOn w:val="Normal"/>
    <w:link w:val="En-tteCar"/>
    <w:unhideWhenUsed/>
    <w:rsid w:val="00344E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4E8B"/>
    <w:rPr>
      <w:rFonts w:ascii="Times New Roman" w:hAnsi="Times New Roman"/>
      <w:sz w:val="24"/>
    </w:rPr>
  </w:style>
  <w:style w:type="paragraph" w:customStyle="1" w:styleId="rvps17">
    <w:name w:val="rvps17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9">
    <w:name w:val="rvts9"/>
    <w:basedOn w:val="Policepardfaut"/>
    <w:rsid w:val="00250D20"/>
  </w:style>
  <w:style w:type="paragraph" w:customStyle="1" w:styleId="rvps18">
    <w:name w:val="rvps18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22">
    <w:name w:val="rvts22"/>
    <w:basedOn w:val="Policepardfaut"/>
    <w:rsid w:val="00250D20"/>
  </w:style>
  <w:style w:type="character" w:customStyle="1" w:styleId="rvts28">
    <w:name w:val="rvts28"/>
    <w:basedOn w:val="Policepardfaut"/>
    <w:rsid w:val="00250D20"/>
  </w:style>
  <w:style w:type="character" w:customStyle="1" w:styleId="rvts35">
    <w:name w:val="rvts35"/>
    <w:basedOn w:val="Policepardfaut"/>
    <w:rsid w:val="00250D20"/>
  </w:style>
  <w:style w:type="character" w:customStyle="1" w:styleId="rvts30">
    <w:name w:val="rvts30"/>
    <w:basedOn w:val="Policepardfaut"/>
    <w:rsid w:val="00250D20"/>
  </w:style>
  <w:style w:type="character" w:customStyle="1" w:styleId="rvts31">
    <w:name w:val="rvts31"/>
    <w:basedOn w:val="Policepardfaut"/>
    <w:rsid w:val="00250D20"/>
  </w:style>
  <w:style w:type="character" w:customStyle="1" w:styleId="rvts29">
    <w:name w:val="rvts29"/>
    <w:basedOn w:val="Policepardfaut"/>
    <w:rsid w:val="00250D20"/>
  </w:style>
  <w:style w:type="character" w:customStyle="1" w:styleId="rvts33">
    <w:name w:val="rvts33"/>
    <w:basedOn w:val="Policepardfaut"/>
    <w:rsid w:val="00250D20"/>
  </w:style>
  <w:style w:type="character" w:customStyle="1" w:styleId="rvts32">
    <w:name w:val="rvts32"/>
    <w:basedOn w:val="Policepardfaut"/>
    <w:rsid w:val="00250D20"/>
  </w:style>
  <w:style w:type="paragraph" w:customStyle="1" w:styleId="rvps22">
    <w:name w:val="rvps22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4">
    <w:name w:val="rvts34"/>
    <w:basedOn w:val="Policepardfaut"/>
    <w:rsid w:val="00250D20"/>
  </w:style>
  <w:style w:type="paragraph" w:customStyle="1" w:styleId="rvps23">
    <w:name w:val="rvps23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19">
    <w:name w:val="rvps19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I2D\Modele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13E34-425B-42D3-85A0-AB243F6C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ModeleCours.dotx</Template>
  <TotalTime>580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</dc:creator>
  <cp:keywords/>
  <dc:description/>
  <cp:lastModifiedBy>r m</cp:lastModifiedBy>
  <cp:revision>56</cp:revision>
  <cp:lastPrinted>2015-11-05T22:07:00Z</cp:lastPrinted>
  <dcterms:created xsi:type="dcterms:W3CDTF">2018-01-17T22:04:00Z</dcterms:created>
  <dcterms:modified xsi:type="dcterms:W3CDTF">2019-05-05T10:32:00Z</dcterms:modified>
</cp:coreProperties>
</file>