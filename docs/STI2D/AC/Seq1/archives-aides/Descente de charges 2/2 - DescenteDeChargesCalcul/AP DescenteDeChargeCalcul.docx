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53" w:rsidRPr="00C92E6A" w:rsidRDefault="00250D20" w:rsidP="00C92E6A">
      <w:pPr>
        <w:pStyle w:val="TitreETT"/>
        <w:rPr>
          <w:rFonts w:cs="Times New Roman"/>
        </w:rPr>
      </w:pPr>
      <w:r w:rsidRPr="00C92E6A">
        <w:rPr>
          <w:rFonts w:cs="Times New Roman"/>
        </w:rPr>
        <w:t>Descente de Charges</w:t>
      </w:r>
    </w:p>
    <w:p w:rsidR="00250D20" w:rsidRPr="00C92E6A" w:rsidRDefault="00EB6058" w:rsidP="00C92E6A">
      <w:pPr>
        <w:pStyle w:val="TitreETT"/>
        <w:rPr>
          <w:rFonts w:cs="Times New Roman"/>
        </w:rPr>
      </w:pPr>
      <w:r w:rsidRPr="00C92E6A">
        <w:rPr>
          <w:rFonts w:cs="Times New Roman"/>
        </w:rPr>
        <w:t>Calculs sur un poteau de local piscine</w:t>
      </w:r>
      <w:r w:rsidR="00250D20" w:rsidRPr="00C92E6A">
        <w:rPr>
          <w:rFonts w:cs="Times New Roman"/>
        </w:rPr>
        <w:t> :</w:t>
      </w:r>
    </w:p>
    <w:p w:rsidR="00EB6058" w:rsidRPr="00C92E6A" w:rsidRDefault="00EB6058" w:rsidP="00FB6D99">
      <w:pPr>
        <w:rPr>
          <w:rFonts w:eastAsia="Times New Roman" w:cs="Times New Roman"/>
          <w:i/>
          <w:szCs w:val="24"/>
          <w:lang w:eastAsia="fr-FR"/>
        </w:rPr>
      </w:pPr>
    </w:p>
    <w:p w:rsidR="00FB6D99" w:rsidRPr="00C92E6A" w:rsidRDefault="00FB6D99" w:rsidP="00FB6D99">
      <w:pPr>
        <w:rPr>
          <w:rFonts w:eastAsia="Times New Roman" w:cs="Times New Roman"/>
          <w:b/>
          <w:i/>
          <w:szCs w:val="24"/>
          <w:lang w:eastAsia="fr-FR"/>
        </w:rPr>
      </w:pPr>
      <w:r w:rsidRPr="00C92E6A">
        <w:rPr>
          <w:rStyle w:val="rvts9"/>
          <w:rFonts w:cs="Times New Roman"/>
          <w:b/>
          <w:color w:val="000000"/>
          <w:szCs w:val="24"/>
        </w:rPr>
        <w:t xml:space="preserve">On souhaite vérifier que </w:t>
      </w:r>
      <w:r w:rsidRPr="00C92E6A">
        <w:rPr>
          <w:rStyle w:val="rvts9"/>
          <w:rFonts w:cs="Times New Roman"/>
          <w:b/>
          <w:color w:val="000000"/>
          <w:szCs w:val="24"/>
        </w:rPr>
        <w:t xml:space="preserve">la contrainte subie par le sol </w:t>
      </w:r>
      <w:r w:rsidRPr="00C92E6A">
        <w:rPr>
          <w:rStyle w:val="rvts40"/>
          <w:rFonts w:cs="Times New Roman"/>
          <w:b/>
          <w:color w:val="000000"/>
          <w:szCs w:val="24"/>
        </w:rPr>
        <w:t>σ</w:t>
      </w:r>
      <w:r w:rsidRPr="00C92E6A">
        <w:rPr>
          <w:rStyle w:val="rvts40"/>
          <w:rFonts w:cs="Times New Roman"/>
          <w:b/>
          <w:color w:val="000000"/>
          <w:szCs w:val="24"/>
        </w:rPr>
        <w:t xml:space="preserve"> au niveau d’un poteau</w:t>
      </w:r>
      <w:r w:rsidRPr="00C92E6A">
        <w:rPr>
          <w:rStyle w:val="rvts9"/>
          <w:rFonts w:cs="Times New Roman"/>
          <w:b/>
          <w:color w:val="000000"/>
          <w:szCs w:val="24"/>
        </w:rPr>
        <w:t xml:space="preserve"> reste inférieure à la contrainte admissible (ici</w:t>
      </w:r>
      <w:r w:rsidR="006D16B4">
        <w:rPr>
          <w:rStyle w:val="rvts9"/>
          <w:rFonts w:cs="Times New Roman"/>
          <w:b/>
          <w:color w:val="000000"/>
          <w:szCs w:val="24"/>
        </w:rPr>
        <w:t xml:space="preserve"> 1</w:t>
      </w:r>
      <w:r w:rsidRPr="00C92E6A">
        <w:rPr>
          <w:rStyle w:val="rvts9"/>
          <w:rFonts w:cs="Times New Roman"/>
          <w:b/>
          <w:color w:val="000000"/>
          <w:szCs w:val="24"/>
        </w:rPr>
        <w:t xml:space="preserve"> </w:t>
      </w:r>
      <w:r w:rsidRPr="00C92E6A">
        <w:rPr>
          <w:rStyle w:val="spelle"/>
          <w:rFonts w:cs="Times New Roman"/>
          <w:b/>
          <w:color w:val="000000"/>
          <w:szCs w:val="24"/>
        </w:rPr>
        <w:t>daN</w:t>
      </w:r>
      <w:r w:rsidRPr="00C92E6A">
        <w:rPr>
          <w:rStyle w:val="rvts9"/>
          <w:rFonts w:cs="Times New Roman"/>
          <w:b/>
          <w:color w:val="000000"/>
          <w:szCs w:val="24"/>
        </w:rPr>
        <w:t>/cm²).</w:t>
      </w:r>
    </w:p>
    <w:p w:rsidR="00FB6D99" w:rsidRPr="00C92E6A" w:rsidRDefault="00FB6D99" w:rsidP="00FB6D99">
      <w:pPr>
        <w:rPr>
          <w:rFonts w:eastAsia="Times New Roman" w:cs="Times New Roman"/>
          <w:i/>
          <w:szCs w:val="24"/>
          <w:lang w:eastAsia="fr-FR"/>
        </w:rPr>
      </w:pPr>
    </w:p>
    <w:p w:rsidR="00EB6058" w:rsidRPr="00C92E6A" w:rsidRDefault="00EB6058" w:rsidP="00FB6D99">
      <w:pPr>
        <w:rPr>
          <w:rFonts w:eastAsia="Times New Roman" w:cs="Times New Roman"/>
          <w:i/>
          <w:szCs w:val="24"/>
          <w:lang w:eastAsia="fr-FR"/>
        </w:rPr>
      </w:pPr>
      <w:r w:rsidRPr="00C92E6A">
        <w:rPr>
          <w:rFonts w:eastAsia="Times New Roman" w:cs="Times New Roman"/>
          <w:i/>
          <w:szCs w:val="24"/>
          <w:lang w:eastAsia="fr-FR"/>
        </w:rPr>
        <w:t>Visionner l</w:t>
      </w:r>
      <w:r w:rsidRPr="00C92E6A">
        <w:rPr>
          <w:rFonts w:eastAsia="Times New Roman" w:cs="Times New Roman"/>
          <w:i/>
          <w:szCs w:val="24"/>
          <w:lang w:eastAsia="fr-FR"/>
        </w:rPr>
        <w:t xml:space="preserve">e film </w:t>
      </w:r>
      <w:r w:rsidRPr="00C92E6A">
        <w:rPr>
          <w:rFonts w:eastAsia="Times New Roman" w:cs="Times New Roman"/>
          <w:i/>
          <w:szCs w:val="24"/>
          <w:lang w:eastAsia="fr-FR"/>
        </w:rPr>
        <w:t>« </w:t>
      </w:r>
      <w:r w:rsidRPr="00C92E6A">
        <w:rPr>
          <w:rFonts w:eastAsia="Times New Roman" w:cs="Times New Roman"/>
          <w:b/>
          <w:i/>
          <w:szCs w:val="24"/>
          <w:lang w:eastAsia="fr-FR"/>
        </w:rPr>
        <w:t>Descente de charges</w:t>
      </w:r>
      <w:r w:rsidRPr="00C92E6A">
        <w:rPr>
          <w:rFonts w:eastAsia="Times New Roman" w:cs="Times New Roman"/>
          <w:i/>
          <w:szCs w:val="24"/>
          <w:lang w:eastAsia="fr-FR"/>
        </w:rPr>
        <w:t> ».</w:t>
      </w:r>
    </w:p>
    <w:p w:rsidR="00FB6D99" w:rsidRPr="00C92E6A" w:rsidRDefault="00EB6058" w:rsidP="00FB6D99">
      <w:pPr>
        <w:pStyle w:val="rvps26"/>
        <w:spacing w:before="0" w:beforeAutospacing="0" w:after="0" w:afterAutospacing="0"/>
        <w:rPr>
          <w:rStyle w:val="rvts9"/>
          <w:i/>
          <w:color w:val="000000"/>
        </w:rPr>
      </w:pPr>
      <w:r w:rsidRPr="00C92E6A">
        <w:rPr>
          <w:noProof/>
          <w:color w:val="000000"/>
        </w:rPr>
        <w:drawing>
          <wp:inline distT="0" distB="0" distL="0" distR="0">
            <wp:extent cx="6677726" cy="2267734"/>
            <wp:effectExtent l="0" t="0" r="0" b="0"/>
            <wp:docPr id="10" name="Image 10" descr="G:\T ETT\Descente de charges\AP\DescenteDeCharges\lib\Item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 ETT\Descente de charges\AP\DescenteDeCharges\lib\Item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" b="12802"/>
                    <a:stretch/>
                  </pic:blipFill>
                  <pic:spPr bwMode="auto">
                    <a:xfrm>
                      <a:off x="0" y="0"/>
                      <a:ext cx="6711896" cy="22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D99" w:rsidRPr="00C92E6A" w:rsidRDefault="00FB6D99" w:rsidP="00FB6D99">
      <w:pPr>
        <w:pStyle w:val="rvps26"/>
        <w:spacing w:before="0" w:beforeAutospacing="0" w:after="0" w:afterAutospacing="0"/>
        <w:rPr>
          <w:rStyle w:val="rvts9"/>
          <w:i/>
          <w:color w:val="000000"/>
        </w:rPr>
      </w:pPr>
    </w:p>
    <w:p w:rsidR="00FB6D99" w:rsidRPr="00C92E6A" w:rsidRDefault="00FB6D99" w:rsidP="00FB6D99">
      <w:pPr>
        <w:pStyle w:val="rvps26"/>
        <w:spacing w:before="0" w:beforeAutospacing="0" w:after="0" w:afterAutospacing="0"/>
        <w:rPr>
          <w:rStyle w:val="rvts9"/>
          <w:color w:val="000000"/>
        </w:rPr>
      </w:pPr>
      <w:r w:rsidRPr="00C92E6A">
        <w:rPr>
          <w:rStyle w:val="rvts9"/>
          <w:i/>
          <w:color w:val="000000"/>
        </w:rPr>
        <w:t>Ouvrir le fichier « </w:t>
      </w:r>
      <w:r w:rsidRPr="00C92E6A">
        <w:rPr>
          <w:rStyle w:val="rvts9"/>
          <w:b/>
          <w:i/>
          <w:color w:val="000000"/>
        </w:rPr>
        <w:t>CalculPressionAdmissibles.xls</w:t>
      </w:r>
      <w:r w:rsidRPr="00C92E6A">
        <w:rPr>
          <w:rStyle w:val="rvts9"/>
          <w:i/>
          <w:color w:val="000000"/>
        </w:rPr>
        <w:t> »</w:t>
      </w:r>
      <w:r w:rsidRPr="00C92E6A">
        <w:rPr>
          <w:rStyle w:val="rvts9"/>
          <w:color w:val="000000"/>
        </w:rPr>
        <w:t xml:space="preserve"> </w:t>
      </w:r>
    </w:p>
    <w:p w:rsidR="00C92E6A" w:rsidRPr="00C92E6A" w:rsidRDefault="00C92E6A" w:rsidP="00FB6D99">
      <w:pPr>
        <w:pStyle w:val="Questions"/>
        <w:rPr>
          <w:rStyle w:val="rvts9"/>
        </w:rPr>
      </w:pPr>
      <w:r w:rsidRPr="00C92E6A">
        <w:rPr>
          <w:rStyle w:val="rvts9"/>
          <w:color w:val="000000"/>
          <w:szCs w:val="24"/>
        </w:rPr>
        <w:t xml:space="preserve">Calcul des charges </w:t>
      </w:r>
      <w:r w:rsidRPr="00C92E6A">
        <w:rPr>
          <w:rStyle w:val="rvts9"/>
          <w:color w:val="000000"/>
          <w:szCs w:val="24"/>
          <w:highlight w:val="cyan"/>
        </w:rPr>
        <w:t>Permanentes</w:t>
      </w:r>
      <w:r w:rsidRPr="00C92E6A">
        <w:rPr>
          <w:rStyle w:val="rvts9"/>
          <w:color w:val="000000"/>
          <w:szCs w:val="24"/>
        </w:rPr>
        <w:t xml:space="preserve"> :</w:t>
      </w:r>
    </w:p>
    <w:p w:rsidR="00FB6D99" w:rsidRPr="00C92E6A" w:rsidRDefault="00FB6D99" w:rsidP="00C92E6A">
      <w:pPr>
        <w:pStyle w:val="Questions"/>
        <w:numPr>
          <w:ilvl w:val="0"/>
          <w:numId w:val="0"/>
        </w:numPr>
        <w:ind w:left="567"/>
      </w:pPr>
      <w:r w:rsidRPr="00C92E6A">
        <w:rPr>
          <w:rStyle w:val="rvts9"/>
          <w:color w:val="000000"/>
          <w:szCs w:val="24"/>
        </w:rPr>
        <w:t>Compléter les cases</w:t>
      </w:r>
      <w:r w:rsidRPr="00C92E6A">
        <w:rPr>
          <w:rStyle w:val="rvts9"/>
          <w:b/>
          <w:color w:val="000000"/>
          <w:szCs w:val="24"/>
        </w:rPr>
        <w:t xml:space="preserve"> </w:t>
      </w:r>
      <w:r w:rsidR="005A50B1" w:rsidRPr="00C92E6A">
        <w:rPr>
          <w:rStyle w:val="rvts9"/>
          <w:b/>
          <w:color w:val="000000"/>
          <w:szCs w:val="24"/>
        </w:rPr>
        <w:t>r</w:t>
      </w:r>
      <w:r w:rsidRPr="00C92E6A">
        <w:rPr>
          <w:rStyle w:val="rvts9"/>
          <w:b/>
          <w:color w:val="000000"/>
          <w:szCs w:val="24"/>
        </w:rPr>
        <w:t xml:space="preserve">oses </w:t>
      </w:r>
      <w:r w:rsidR="00C92E6A" w:rsidRPr="00C92E6A">
        <w:rPr>
          <w:rStyle w:val="rvts9"/>
          <w:color w:val="000000"/>
          <w:szCs w:val="24"/>
        </w:rPr>
        <w:t>(liées aux charges permanentes)</w:t>
      </w:r>
      <w:r w:rsidR="00C92E6A" w:rsidRPr="00C92E6A">
        <w:rPr>
          <w:rStyle w:val="rvts9"/>
          <w:b/>
          <w:color w:val="000000"/>
          <w:szCs w:val="24"/>
        </w:rPr>
        <w:t xml:space="preserve"> </w:t>
      </w:r>
      <w:r w:rsidR="005A50B1" w:rsidRPr="00C92E6A">
        <w:rPr>
          <w:rStyle w:val="rvts9"/>
          <w:color w:val="000000"/>
          <w:szCs w:val="24"/>
        </w:rPr>
        <w:t>du</w:t>
      </w:r>
      <w:r w:rsidRPr="00C92E6A">
        <w:rPr>
          <w:rStyle w:val="rvts9"/>
          <w:color w:val="000000"/>
          <w:szCs w:val="24"/>
        </w:rPr>
        <w:t xml:space="preserve"> tableur </w:t>
      </w:r>
      <w:r w:rsidR="005A50B1" w:rsidRPr="00C92E6A">
        <w:rPr>
          <w:rStyle w:val="rvts9"/>
          <w:color w:val="000000"/>
          <w:szCs w:val="24"/>
        </w:rPr>
        <w:t xml:space="preserve">en utilisant une formule </w:t>
      </w:r>
      <w:r w:rsidR="005A50B1" w:rsidRPr="00C92E6A">
        <w:rPr>
          <w:rStyle w:val="rvts9"/>
          <w:color w:val="000000"/>
          <w:szCs w:val="24"/>
        </w:rPr>
        <w:t xml:space="preserve">(commence toujours par le signe </w:t>
      </w:r>
      <w:r w:rsidR="005A50B1" w:rsidRPr="00C92E6A">
        <w:rPr>
          <w:rStyle w:val="rvts9"/>
          <w:color w:val="000000"/>
          <w:szCs w:val="24"/>
        </w:rPr>
        <w:t>« </w:t>
      </w:r>
      <w:r w:rsidR="005A50B1" w:rsidRPr="00C92E6A">
        <w:rPr>
          <w:rStyle w:val="grame"/>
          <w:color w:val="000000"/>
          <w:szCs w:val="24"/>
        </w:rPr>
        <w:t>=</w:t>
      </w:r>
      <w:r w:rsidR="005A50B1" w:rsidRPr="00C92E6A">
        <w:rPr>
          <w:rStyle w:val="grame"/>
          <w:color w:val="000000"/>
          <w:szCs w:val="24"/>
        </w:rPr>
        <w:t> »</w:t>
      </w:r>
      <w:r w:rsidR="005A50B1" w:rsidRPr="00C92E6A">
        <w:rPr>
          <w:rStyle w:val="grame"/>
          <w:color w:val="000000"/>
          <w:szCs w:val="24"/>
        </w:rPr>
        <w:t>)</w:t>
      </w:r>
      <w:r w:rsidR="005A50B1" w:rsidRPr="00C92E6A">
        <w:rPr>
          <w:rStyle w:val="grame"/>
          <w:color w:val="000000"/>
          <w:szCs w:val="24"/>
        </w:rPr>
        <w:t>.</w:t>
      </w:r>
    </w:p>
    <w:p w:rsidR="00FB6D99" w:rsidRPr="00C92E6A" w:rsidRDefault="005A50B1" w:rsidP="005A50B1">
      <w:pPr>
        <w:pStyle w:val="rvps26"/>
        <w:spacing w:before="0" w:beforeAutospacing="0" w:after="0" w:afterAutospacing="0"/>
        <w:ind w:left="567"/>
        <w:rPr>
          <w:i/>
        </w:rPr>
      </w:pPr>
      <w:r w:rsidRPr="00C92E6A">
        <w:rPr>
          <w:rStyle w:val="rvts9"/>
          <w:i/>
          <w:color w:val="000000"/>
        </w:rPr>
        <w:t xml:space="preserve">Par exemple, la case </w:t>
      </w:r>
      <w:r w:rsidR="001A58B7">
        <w:rPr>
          <w:rStyle w:val="rvts9"/>
          <w:i/>
          <w:color w:val="000000"/>
        </w:rPr>
        <w:t>C9</w:t>
      </w:r>
      <w:r w:rsidRPr="00C92E6A">
        <w:rPr>
          <w:rStyle w:val="rvts9"/>
          <w:i/>
          <w:color w:val="000000"/>
        </w:rPr>
        <w:t xml:space="preserve"> : " </w:t>
      </w:r>
      <w:r w:rsidRPr="00C92E6A">
        <w:rPr>
          <w:rStyle w:val="rvts9"/>
          <w:b/>
          <w:color w:val="000000"/>
        </w:rPr>
        <w:t>=</w:t>
      </w:r>
      <w:r w:rsidR="001A58B7">
        <w:rPr>
          <w:rStyle w:val="rvts9"/>
          <w:b/>
          <w:color w:val="000000"/>
        </w:rPr>
        <w:t>C5</w:t>
      </w:r>
      <w:r w:rsidRPr="00C92E6A">
        <w:rPr>
          <w:rStyle w:val="rvts9"/>
          <w:b/>
          <w:color w:val="000000"/>
        </w:rPr>
        <w:t>*</w:t>
      </w:r>
      <w:r w:rsidR="001A58B7">
        <w:rPr>
          <w:rStyle w:val="rvts9"/>
          <w:b/>
          <w:color w:val="000000"/>
        </w:rPr>
        <w:t>C7</w:t>
      </w:r>
      <w:r w:rsidRPr="00C92E6A">
        <w:rPr>
          <w:rStyle w:val="rvts9"/>
          <w:i/>
          <w:color w:val="000000"/>
        </w:rPr>
        <w:t xml:space="preserve"> "</w:t>
      </w:r>
    </w:p>
    <w:p w:rsidR="00EB6058" w:rsidRPr="00C92E6A" w:rsidRDefault="00EB6058" w:rsidP="00FB6D99">
      <w:pPr>
        <w:pStyle w:val="rvps1"/>
        <w:spacing w:before="0" w:beforeAutospacing="0" w:after="0" w:afterAutospacing="0"/>
        <w:jc w:val="center"/>
      </w:pPr>
      <w:r w:rsidRPr="00C92E6A">
        <w:rPr>
          <w:noProof/>
          <w:color w:val="000000"/>
        </w:rPr>
        <w:drawing>
          <wp:inline distT="0" distB="0" distL="0" distR="0">
            <wp:extent cx="6645910" cy="4300220"/>
            <wp:effectExtent l="0" t="0" r="0" b="0"/>
            <wp:docPr id="7" name="Image 7" descr="G:\T ETT\Descente de charges\AP\DescenteDeCharges\lib\Item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 ETT\Descente de charges\AP\DescenteDeCharges\lib\Item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58" w:rsidRPr="00C92E6A" w:rsidRDefault="00EB6058" w:rsidP="00FB6D99">
      <w:pPr>
        <w:pStyle w:val="rvps1"/>
        <w:spacing w:before="0" w:beforeAutospacing="0" w:after="0" w:afterAutospacing="0"/>
        <w:rPr>
          <w:color w:val="000000"/>
        </w:rPr>
      </w:pPr>
      <w:r w:rsidRPr="00C92E6A">
        <w:rPr>
          <w:color w:val="000000"/>
        </w:rPr>
        <w:t> </w:t>
      </w:r>
    </w:p>
    <w:p w:rsidR="00EB6058" w:rsidRDefault="00EB6058" w:rsidP="000323E6">
      <w:pPr>
        <w:pStyle w:val="Titre"/>
      </w:pPr>
      <w:r w:rsidRPr="00511F6D">
        <w:lastRenderedPageBreak/>
        <w:t>Recherche des charges dues à la Couverture</w:t>
      </w:r>
    </w:p>
    <w:p w:rsidR="00A30891" w:rsidRDefault="00A30891" w:rsidP="00A30891">
      <w:pPr>
        <w:pStyle w:val="TexteNiv2"/>
      </w:pPr>
      <w:r>
        <w:t>Reporter les résultats des cadres rouges dans les cases correspondantes du tableur.</w:t>
      </w:r>
    </w:p>
    <w:p w:rsidR="00A30891" w:rsidRPr="00511F6D" w:rsidRDefault="00A30891" w:rsidP="00A30891">
      <w:pPr>
        <w:pStyle w:val="TexteNiv2"/>
      </w:pPr>
    </w:p>
    <w:p w:rsidR="00EB6058" w:rsidRPr="00C92E6A" w:rsidRDefault="00EB6058" w:rsidP="00511F6D">
      <w:pPr>
        <w:pStyle w:val="Niveau2"/>
      </w:pPr>
      <w:r w:rsidRPr="00C92E6A">
        <w:t>Calcul</w:t>
      </w:r>
      <w:r w:rsidR="00C92E6A" w:rsidRPr="00C92E6A">
        <w:t xml:space="preserve"> de</w:t>
      </w:r>
      <w:r w:rsidRPr="00C92E6A">
        <w:t xml:space="preserve"> la surface </w:t>
      </w:r>
      <w:r w:rsidR="00C92E6A" w:rsidRPr="00C92E6A">
        <w:t>de couverture</w:t>
      </w:r>
      <w:r w:rsidRPr="00C92E6A">
        <w:t xml:space="preserve"> </w:t>
      </w:r>
      <w:r w:rsidR="003150FE" w:rsidRPr="00C92E6A">
        <w:t>exerçant</w:t>
      </w:r>
      <w:r w:rsidRPr="00C92E6A">
        <w:t xml:space="preserve"> une charge sur le poteau</w:t>
      </w:r>
      <w:r w:rsidR="003150FE" w:rsidRPr="00C92E6A">
        <w:t xml:space="preserve"> </w:t>
      </w:r>
      <w:r w:rsidR="00C92E6A" w:rsidRPr="00C92E6A">
        <w:t>:</w:t>
      </w:r>
    </w:p>
    <w:p w:rsidR="00EB6058" w:rsidRPr="00C92E6A" w:rsidRDefault="00C92E6A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39370</wp:posOffset>
                </wp:positionV>
                <wp:extent cx="3341370" cy="2849880"/>
                <wp:effectExtent l="0" t="0" r="0" b="0"/>
                <wp:wrapNone/>
                <wp:docPr id="303" name="Grou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1370" cy="2849880"/>
                          <a:chOff x="0" y="0"/>
                          <a:chExt cx="3341511" cy="2850445"/>
                        </a:xfrm>
                      </wpg:grpSpPr>
                      <pic:pic xmlns:pic="http://schemas.openxmlformats.org/drawingml/2006/picture">
                        <pic:nvPicPr>
                          <pic:cNvPr id="304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9111" y="0"/>
                            <a:ext cx="1365955" cy="1512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Line 13"/>
                        <wps:cNvCnPr/>
                        <wps:spPr bwMode="auto">
                          <a:xfrm>
                            <a:off x="372550" y="95956"/>
                            <a:ext cx="2033536" cy="10439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6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044" y="1682045"/>
                            <a:ext cx="1913467" cy="11684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08" name="Groupe 22"/>
                        <wpg:cNvGrpSpPr/>
                        <wpg:grpSpPr>
                          <a:xfrm>
                            <a:off x="0" y="451556"/>
                            <a:ext cx="2646829" cy="1620517"/>
                            <a:chOff x="1" y="2"/>
                            <a:chExt cx="1930639" cy="932871"/>
                          </a:xfrm>
                        </wpg:grpSpPr>
                        <wps:wsp>
                          <wps:cNvPr id="309" name="Line 10"/>
                          <wps:cNvCnPr/>
                          <wps:spPr bwMode="auto">
                            <a:xfrm flipH="1">
                              <a:off x="1884503" y="798758"/>
                              <a:ext cx="46137" cy="13411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11"/>
                          <wps:cNvCnPr/>
                          <wps:spPr bwMode="auto">
                            <a:xfrm flipH="1" flipV="1">
                              <a:off x="1" y="2"/>
                              <a:ext cx="1930337" cy="79844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82B1F" id="Groupe 18" o:spid="_x0000_s1026" style="position:absolute;margin-left:264.1pt;margin-top:3.1pt;width:263.1pt;height:224.4pt;z-index:251661312" coordsize="33415,28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style="position:absolute;left:19191;width:13659;height:15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">
                  <v:imagedata r:id="rId12" o:title=""/>
                </v:shape>
                <v:line id="Line 13" o:spid="_x0000_s1028" style="position:absolute;visibility:visible;mso-wrap-style:square" from="3725,959" to="24060,1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" strokeweight=".25pt">
                  <v:stroke endarrow="classic"/>
                </v:line>
                <v:shape id="Image 21" o:spid="_x0000_s1029" type="#_x0000_t75" style="position:absolute;left:14280;top:16820;width:19135;height:11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">
                  <v:imagedata r:id="rId13" o:title=""/>
                </v:shape>
                <v:group id="Groupe 22" o:spid="_x0000_s1030" style="position:absolute;top:4515;width:26468;height:16205" coordorigin="" coordsize="19306,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line id="Line 10" o:spid="_x0000_s1031" style="position:absolute;flip:x;visibility:visible;mso-wrap-style:square" from="18845,7987" to="19306,9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" strokeweight=".25pt">
                    <v:stroke endarrow="classic"/>
                  </v:line>
                  <v:line id="Line 11" o:spid="_x0000_s1032" style="position:absolute;flip:x y;visibility:visible;mso-wrap-style:square" from="0,0" to="19303,7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" strokeweight=".25pt"/>
                </v:group>
              </v:group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 xml:space="preserve">Elle représente ¼ </w:t>
      </w:r>
      <w:r>
        <w:rPr>
          <w:rFonts w:eastAsia="Times New Roman" w:cs="Times New Roman"/>
          <w:szCs w:val="24"/>
          <w:lang w:eastAsia="fr-FR"/>
        </w:rPr>
        <w:t>de la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surface réelle</w:t>
      </w:r>
      <w:r>
        <w:rPr>
          <w:rFonts w:eastAsia="Times New Roman" w:cs="Times New Roman"/>
          <w:szCs w:val="24"/>
          <w:lang w:eastAsia="fr-FR"/>
        </w:rPr>
        <w:t xml:space="preserve"> (car 4 appuis)</w:t>
      </w:r>
      <w:r w:rsidR="00EB6058" w:rsidRPr="00C92E6A">
        <w:rPr>
          <w:rFonts w:eastAsia="Times New Roman" w:cs="Times New Roman"/>
          <w:szCs w:val="24"/>
          <w:lang w:eastAsia="fr-FR"/>
        </w:rPr>
        <w:t>.</w: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 xml:space="preserve">   </w:t>
      </w:r>
    </w:p>
    <w:p w:rsidR="00EB6058" w:rsidRPr="00C92E6A" w:rsidRDefault="00EB6058" w:rsidP="00FB6D99">
      <w:pPr>
        <w:numPr>
          <w:ilvl w:val="0"/>
          <w:numId w:val="6"/>
        </w:numPr>
        <w:contextualSpacing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>Recherche de la longueur de la Rive : R</w:t>
      </w:r>
      <w:r w:rsidRPr="00C92E6A">
        <w:rPr>
          <w:rFonts w:eastAsia="Times New Roman" w:cs="Times New Roman"/>
          <w:noProof/>
          <w:szCs w:val="24"/>
          <w:lang w:eastAsia="fr-FR"/>
        </w:rPr>
        <w:t xml:space="preserve"> </w: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noProof/>
          <w:szCs w:val="24"/>
          <w:lang w:eastAsia="fr-FR"/>
        </w:rPr>
        <w:drawing>
          <wp:anchor distT="0" distB="0" distL="114300" distR="114300" simplePos="0" relativeHeight="251643392" behindDoc="0" locked="0" layoutInCell="1" allowOverlap="1" wp14:anchorId="690E6C9B" wp14:editId="696967AC">
            <wp:simplePos x="0" y="0"/>
            <wp:positionH relativeFrom="column">
              <wp:posOffset>1011555</wp:posOffset>
            </wp:positionH>
            <wp:positionV relativeFrom="paragraph">
              <wp:posOffset>1270</wp:posOffset>
            </wp:positionV>
            <wp:extent cx="1591310" cy="1503045"/>
            <wp:effectExtent l="0" t="0" r="8890" b="190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E6A">
        <w:rPr>
          <w:rFonts w:eastAsia="Times New Roman" w:cs="Times New Roman"/>
          <w:szCs w:val="24"/>
          <w:lang w:eastAsia="fr-FR"/>
        </w:rPr>
        <w:t xml:space="preserve">          </w: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1A58B7" w:rsidP="00FB6D99">
      <w:pPr>
        <w:ind w:firstLine="708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6019346</wp:posOffset>
                </wp:positionH>
                <wp:positionV relativeFrom="paragraph">
                  <wp:posOffset>10795</wp:posOffset>
                </wp:positionV>
                <wp:extent cx="394447" cy="268941"/>
                <wp:effectExtent l="0" t="0" r="0" b="0"/>
                <wp:wrapNone/>
                <wp:docPr id="317" name="Zone de text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47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58B7" w:rsidRDefault="001A58B7">
                            <w:r>
                              <w:t>2,4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7" o:spid="_x0000_s1026" type="#_x0000_t202" style="position:absolute;left:0;text-align:left;margin-left:473.95pt;margin-top:.85pt;width:31.05pt;height:2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" filled="f" stroked="f" strokeweight=".5pt">
                <v:textbox>
                  <w:txbxContent>
                    <w:p w:rsidR="001A58B7" w:rsidRDefault="001A58B7">
                      <w:r>
                        <w:t>2,4</w:t>
                      </w:r>
                    </w:p>
                  </w:txbxContent>
                </v:textbox>
              </v:shape>
            </w:pict>
          </mc:Fallback>
        </mc:AlternateConten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C92E6A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-1905</wp:posOffset>
                </wp:positionV>
                <wp:extent cx="261620" cy="276225"/>
                <wp:effectExtent l="0" t="0" r="5715" b="0"/>
                <wp:wrapNone/>
                <wp:docPr id="3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Default="00EB6058" w:rsidP="00EB6058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63.2pt;margin-top:-.15pt;width:20.6pt;height:21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" strokecolor="white">
                <v:textbox style="mso-fit-shape-to-text:t">
                  <w:txbxContent>
                    <w:p w:rsidR="00EB6058" w:rsidRDefault="00EB6058" w:rsidP="00EB6058"/>
                  </w:txbxContent>
                </v:textbox>
              </v:shape>
            </w:pict>
          </mc:Fallback>
        </mc:AlternateConten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C92E6A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97155</wp:posOffset>
                </wp:positionV>
                <wp:extent cx="1286510" cy="263525"/>
                <wp:effectExtent l="0" t="0" r="8890" b="3175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63525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4225B7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R 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sym w:font="Symbol" w:char="F040"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C1677C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     </w:t>
                            </w:r>
                            <w:r w:rsidRPr="005E1836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 </w:t>
                            </w:r>
                            <w:r w:rsidRPr="004225B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249.45pt;margin-top:7.65pt;width:101.3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" fillcolor="#d0fafe">
                <v:textbox>
                  <w:txbxContent>
                    <w:p w:rsidR="00EB6058" w:rsidRPr="004225B7" w:rsidRDefault="00EB6058" w:rsidP="00EB6058">
                      <w:pPr>
                        <w:shd w:val="clear" w:color="auto" w:fill="D0FAFE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R 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sym w:font="Symbol" w:char="F040"/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</w:t>
                      </w:r>
                      <w:r w:rsidR="00C1677C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     </w:t>
                      </w:r>
                      <w:r w:rsidRPr="005E1836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 </w:t>
                      </w:r>
                      <w:r w:rsidRPr="004225B7">
                        <w:rPr>
                          <w:rFonts w:ascii="Comic Sans MS" w:hAnsi="Comic Sans MS"/>
                          <w:b/>
                          <w:color w:val="000000" w:themeColor="text1"/>
                          <w:sz w:val="20"/>
                          <w:u w:val="singl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B6058" w:rsidRPr="00C92E6A" w:rsidRDefault="00C92E6A" w:rsidP="00FB6D99">
      <w:pPr>
        <w:tabs>
          <w:tab w:val="left" w:pos="3402"/>
          <w:tab w:val="left" w:pos="4253"/>
        </w:tabs>
        <w:ind w:left="708"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36195</wp:posOffset>
                </wp:positionV>
                <wp:extent cx="208280" cy="151130"/>
                <wp:effectExtent l="0" t="19050" r="20320" b="20320"/>
                <wp:wrapNone/>
                <wp:docPr id="300" name="Flèche droi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26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1" o:spid="_x0000_s1026" type="#_x0000_t13" style="position:absolute;margin-left:210.3pt;margin-top:2.85pt;width:16.4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" adj="13763" fillcolor="red" strokecolor="#385d8a">
                <v:path arrowok="t"/>
              </v:shape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>R</w:t>
      </w:r>
      <w:r w:rsidR="00EB6058" w:rsidRPr="00C92E6A">
        <w:rPr>
          <w:rFonts w:eastAsia="Times New Roman" w:cs="Times New Roman"/>
          <w:noProof/>
          <w:szCs w:val="24"/>
          <w:lang w:eastAsia="fr-FR"/>
        </w:rPr>
        <w:t xml:space="preserve"> 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eastAsia="fr-FR"/>
              </w:rPr>
              <m:t>2.82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eastAsia="fr-FR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Cs w:val="24"/>
                    <w:lang w:eastAsia="fr-FR"/>
                  </w:rPr>
                  <m:t>21.8°</m:t>
                </m:r>
              </m:e>
            </m:func>
          </m:den>
        </m:f>
      </m:oMath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FB6D99">
      <w:pPr>
        <w:numPr>
          <w:ilvl w:val="0"/>
          <w:numId w:val="6"/>
        </w:numPr>
        <w:contextualSpacing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 xml:space="preserve">Calcul de la surface </w:t>
      </w:r>
      <w:r w:rsidR="00511F6D">
        <w:rPr>
          <w:rFonts w:eastAsia="Times New Roman" w:cs="Times New Roman"/>
          <w:szCs w:val="24"/>
          <w:lang w:eastAsia="fr-FR"/>
        </w:rPr>
        <w:t>de couverture reprise par le poteau :</w:t>
      </w:r>
    </w:p>
    <w:p w:rsidR="00EB6058" w:rsidRPr="00C92E6A" w:rsidRDefault="001A58B7" w:rsidP="00FB6D99">
      <w:pPr>
        <w:tabs>
          <w:tab w:val="left" w:pos="4253"/>
        </w:tabs>
        <w:ind w:firstLine="708"/>
        <w:rPr>
          <w:rFonts w:eastAsia="Times New Roman" w:cs="Times New Roman"/>
          <w:szCs w:val="24"/>
          <w:lang w:eastAsia="fr-FR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4780784</wp:posOffset>
                </wp:positionH>
                <wp:positionV relativeFrom="paragraph">
                  <wp:posOffset>167005</wp:posOffset>
                </wp:positionV>
                <wp:extent cx="699247" cy="286871"/>
                <wp:effectExtent l="0" t="0" r="24765" b="18415"/>
                <wp:wrapNone/>
                <wp:docPr id="315" name="Zone de text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8B7" w:rsidRPr="001A58B7" w:rsidRDefault="001A58B7">
                            <w:pPr>
                              <w:rPr>
                                <w:i/>
                              </w:rPr>
                            </w:pPr>
                            <w:r w:rsidRPr="001A58B7">
                              <w:rPr>
                                <w:i/>
                              </w:rPr>
                              <w:t>Case I9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5" o:spid="_x0000_s1029" type="#_x0000_t202" style="position:absolute;left:0;text-align:left;margin-left:376.45pt;margin-top:13.15pt;width:55.05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" fillcolor="white [3201]" strokeweight=".5pt">
                <v:textbox>
                  <w:txbxContent>
                    <w:p w:rsidR="001A58B7" w:rsidRPr="001A58B7" w:rsidRDefault="001A58B7">
                      <w:pPr>
                        <w:rPr>
                          <w:i/>
                        </w:rPr>
                      </w:pPr>
                      <w:r w:rsidRPr="001A58B7">
                        <w:rPr>
                          <w:i/>
                        </w:rPr>
                        <w:t>Case I9</w:t>
                      </w:r>
                    </w:p>
                  </w:txbxContent>
                </v:textbox>
              </v:shape>
            </w:pict>
          </mc:Fallback>
        </mc:AlternateContent>
      </w:r>
      <w:r w:rsidR="00C92E6A"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89535</wp:posOffset>
                </wp:positionV>
                <wp:extent cx="1286510" cy="293370"/>
                <wp:effectExtent l="0" t="0" r="27940" b="11430"/>
                <wp:wrapNone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93370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4225B7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S 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sym w:font="Symbol" w:char="F040"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   </w:t>
                            </w:r>
                            <w:r w:rsidR="00C1677C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 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   </w:t>
                            </w:r>
                            <w:r w:rsidRPr="004225B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m²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0.15pt;margin-top:7.05pt;width:101.3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" fillcolor="#d0fafe" strokecolor="red" strokeweight="1.5pt">
                <v:textbox>
                  <w:txbxContent>
                    <w:p w:rsidR="00EB6058" w:rsidRPr="004225B7" w:rsidRDefault="00EB6058" w:rsidP="00EB6058">
                      <w:pPr>
                        <w:shd w:val="clear" w:color="auto" w:fill="D0FAFE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S 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sym w:font="Symbol" w:char="F040"/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   </w:t>
                      </w:r>
                      <w:r w:rsidR="00C1677C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  </w:t>
                      </w:r>
                      <w:r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   </w:t>
                      </w:r>
                      <w:r w:rsidRPr="004225B7">
                        <w:rPr>
                          <w:rFonts w:ascii="Comic Sans MS" w:hAnsi="Comic Sans MS"/>
                          <w:b/>
                          <w:color w:val="000000" w:themeColor="text1"/>
                          <w:sz w:val="20"/>
                          <w:u w:val="single"/>
                        </w:rPr>
                        <w:t>m²</w:t>
                      </w:r>
                    </w:p>
                  </w:txbxContent>
                </v:textbox>
              </v:shape>
            </w:pict>
          </mc:Fallback>
        </mc:AlternateContent>
      </w:r>
      <w:r w:rsidR="00C92E6A"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169545</wp:posOffset>
                </wp:positionV>
                <wp:extent cx="208280" cy="151130"/>
                <wp:effectExtent l="0" t="19050" r="20320" b="20320"/>
                <wp:wrapNone/>
                <wp:docPr id="298" name="Flèche droi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41F8" id="Flèche droite 32" o:spid="_x0000_s1026" type="#_x0000_t13" style="position:absolute;margin-left:210.3pt;margin-top:13.35pt;width:16.4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" adj="13763" fillcolor="red" strokecolor="#385d8a">
                <v:path arrowok="t"/>
              </v:shape>
            </w:pict>
          </mc:Fallback>
        </mc:AlternateContent>
      </w:r>
    </w:p>
    <w:p w:rsidR="00EB6058" w:rsidRPr="00C92E6A" w:rsidRDefault="001A58B7" w:rsidP="00FB6D99">
      <w:pPr>
        <w:ind w:left="708" w:firstLine="708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4392706</wp:posOffset>
                </wp:positionH>
                <wp:positionV relativeFrom="paragraph">
                  <wp:posOffset>64023</wp:posOffset>
                </wp:positionV>
                <wp:extent cx="385482" cy="80533"/>
                <wp:effectExtent l="0" t="0" r="14605" b="34290"/>
                <wp:wrapNone/>
                <wp:docPr id="316" name="Connecteur droi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482" cy="80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1847C" id="Connecteur droit 316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5.05pt" to="376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" strokecolor="black [3040]"/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 xml:space="preserve">S = </w:t>
      </w:r>
      <w:r w:rsidR="00C1677C">
        <w:rPr>
          <w:rFonts w:eastAsia="Times New Roman" w:cs="Times New Roman"/>
          <w:color w:val="FF0000"/>
          <w:szCs w:val="24"/>
          <w:lang w:eastAsia="fr-FR"/>
        </w:rPr>
        <w:t xml:space="preserve"> 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  </w:t>
      </w:r>
      <w:r w:rsidR="00EB6058" w:rsidRPr="00C92E6A">
        <w:rPr>
          <w:rFonts w:eastAsia="Times New Roman" w:cs="Times New Roman"/>
          <w:szCs w:val="24"/>
          <w:lang w:eastAsia="fr-FR"/>
        </w:rPr>
        <w:tab/>
      </w:r>
      <w:r w:rsidR="00EB6058" w:rsidRPr="00C92E6A">
        <w:rPr>
          <w:rFonts w:eastAsia="Times New Roman" w:cs="Times New Roman"/>
          <w:szCs w:val="24"/>
          <w:lang w:eastAsia="fr-FR"/>
        </w:rPr>
        <w:tab/>
        <w:t xml:space="preserve">    </w:t>
      </w:r>
    </w:p>
    <w:p w:rsidR="00EB6058" w:rsidRPr="00C92E6A" w:rsidRDefault="00EB6058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 xml:space="preserve"> </w:t>
      </w:r>
    </w:p>
    <w:p w:rsidR="00EB6058" w:rsidRPr="00511F6D" w:rsidRDefault="00EB6058" w:rsidP="00511F6D">
      <w:pPr>
        <w:pStyle w:val="Niveau2"/>
      </w:pPr>
      <w:r w:rsidRPr="00511F6D">
        <w:t>Recherche de la masse surfacique</w:t>
      </w:r>
    </w:p>
    <w:p w:rsidR="00EB6058" w:rsidRPr="00C92E6A" w:rsidRDefault="00EB6058" w:rsidP="00511F6D">
      <w:pPr>
        <w:pStyle w:val="TexteNiv2"/>
      </w:pPr>
      <w:r w:rsidRPr="00C92E6A">
        <w:t>En vous aidant des documents ressources « </w:t>
      </w:r>
      <w:r w:rsidR="00511F6D" w:rsidRPr="00511F6D">
        <w:rPr>
          <w:i/>
        </w:rPr>
        <w:t xml:space="preserve">valeurs de </w:t>
      </w:r>
      <w:r w:rsidRPr="00511F6D">
        <w:rPr>
          <w:i/>
        </w:rPr>
        <w:t xml:space="preserve">charges </w:t>
      </w:r>
      <w:r w:rsidR="00511F6D" w:rsidRPr="00511F6D">
        <w:rPr>
          <w:i/>
        </w:rPr>
        <w:t xml:space="preserve">propre </w:t>
      </w:r>
      <w:r w:rsidRPr="00511F6D">
        <w:rPr>
          <w:i/>
        </w:rPr>
        <w:t>couverture</w:t>
      </w:r>
      <w:r w:rsidRPr="00C92E6A">
        <w:t> »</w:t>
      </w:r>
      <w:r w:rsidR="00511F6D">
        <w:t xml:space="preserve"> et </w:t>
      </w:r>
      <w:r w:rsidR="00511F6D" w:rsidRPr="00C92E6A">
        <w:t>« </w:t>
      </w:r>
      <w:r w:rsidR="00511F6D" w:rsidRPr="00511F6D">
        <w:rPr>
          <w:i/>
        </w:rPr>
        <w:t>valeurs de charges propre</w:t>
      </w:r>
      <w:r w:rsidR="00511F6D" w:rsidRPr="00C92E6A">
        <w:t> »</w:t>
      </w:r>
      <w:r w:rsidR="00A30891">
        <w:t xml:space="preserve"> ; e</w:t>
      </w:r>
      <w:r w:rsidRPr="00C92E6A">
        <w:t>t sachant que la couverture est constituée :</w:t>
      </w:r>
    </w:p>
    <w:p w:rsidR="00EB6058" w:rsidRPr="00C92E6A" w:rsidRDefault="00EB6058" w:rsidP="00511F6D">
      <w:pPr>
        <w:pStyle w:val="TexteNiv2"/>
        <w:ind w:left="1985"/>
      </w:pPr>
      <w:r w:rsidRPr="00C92E6A">
        <w:sym w:font="Wingdings 3" w:char="F05F"/>
      </w:r>
      <w:r w:rsidRPr="00C92E6A">
        <w:t xml:space="preserve"> Un support de couverture en volige sapin de 19 mm </w:t>
      </w:r>
    </w:p>
    <w:p w:rsidR="00EB6058" w:rsidRDefault="00EB6058" w:rsidP="00511F6D">
      <w:pPr>
        <w:pStyle w:val="TexteNiv2"/>
        <w:ind w:left="1985"/>
      </w:pPr>
      <w:r w:rsidRPr="00C92E6A">
        <w:sym w:font="Wingdings 3" w:char="F05F"/>
      </w:r>
      <w:r w:rsidRPr="00C92E6A">
        <w:t xml:space="preserve"> Tuiles :</w:t>
      </w:r>
      <w:r w:rsidR="001A58B7">
        <w:t xml:space="preserve"> </w:t>
      </w:r>
      <w:r w:rsidRPr="00C92E6A">
        <w:t>type Romane de chez TBF</w:t>
      </w:r>
    </w:p>
    <w:p w:rsidR="001A58B7" w:rsidRPr="00C92E6A" w:rsidRDefault="001A58B7" w:rsidP="00511F6D">
      <w:pPr>
        <w:pStyle w:val="TexteNiv2"/>
        <w:ind w:left="1985"/>
      </w:pPr>
    </w:p>
    <w:p w:rsidR="00EB6058" w:rsidRDefault="001A58B7" w:rsidP="00A30891">
      <w:pPr>
        <w:pStyle w:val="TexteNiv2"/>
      </w:pPr>
      <w:r>
        <w:t>Relever</w:t>
      </w:r>
      <w:r w:rsidR="00D40F9D">
        <w:t xml:space="preserve"> la masse surfacique des tuiles et compléter la </w:t>
      </w:r>
      <w:r w:rsidR="00D40F9D" w:rsidRPr="001A58B7">
        <w:rPr>
          <w:i/>
        </w:rPr>
        <w:t>case K19</w:t>
      </w:r>
      <w:r w:rsidR="00D40F9D">
        <w:t>.</w:t>
      </w:r>
    </w:p>
    <w:p w:rsidR="001A58B7" w:rsidRDefault="001A58B7" w:rsidP="00A30891">
      <w:pPr>
        <w:pStyle w:val="TexteNiv2"/>
      </w:pPr>
    </w:p>
    <w:p w:rsidR="001A58B7" w:rsidRDefault="001A58B7" w:rsidP="001A58B7">
      <w:pPr>
        <w:pStyle w:val="TexteNiv2"/>
      </w:pPr>
      <w:r>
        <w:t xml:space="preserve">Relever le poids surfacique du voligeage et compléter la </w:t>
      </w:r>
      <w:r w:rsidRPr="001A58B7">
        <w:rPr>
          <w:i/>
        </w:rPr>
        <w:t>case L21</w:t>
      </w:r>
      <w:r>
        <w:t xml:space="preserve"> (Attention aux unités)</w:t>
      </w:r>
    </w:p>
    <w:p w:rsidR="001A58B7" w:rsidRDefault="001A58B7" w:rsidP="001A58B7">
      <w:pPr>
        <w:pStyle w:val="TexteNiv2"/>
      </w:pPr>
    </w:p>
    <w:p w:rsidR="001A58B7" w:rsidRDefault="001A58B7" w:rsidP="001A58B7">
      <w:pPr>
        <w:pStyle w:val="TexteNiv2"/>
      </w:pPr>
      <w:r>
        <w:t>Compléter les cases roses du tableur (I1</w:t>
      </w:r>
      <w:r w:rsidR="00A350C4">
        <w:t>4</w:t>
      </w:r>
      <w:r>
        <w:t xml:space="preserve"> ; I1</w:t>
      </w:r>
      <w:r w:rsidR="00A350C4">
        <w:t>5</w:t>
      </w:r>
      <w:r>
        <w:t xml:space="preserve"> et J1</w:t>
      </w:r>
      <w:r w:rsidR="00A350C4">
        <w:t>5</w:t>
      </w:r>
      <w:r>
        <w:t>)</w:t>
      </w:r>
      <w:r w:rsidR="00A350C4">
        <w:t>. On prendra la valeur de g en case B1.</w:t>
      </w:r>
    </w:p>
    <w:p w:rsidR="001A58B7" w:rsidRDefault="001A58B7" w:rsidP="001A58B7">
      <w:pPr>
        <w:pStyle w:val="TexteNiv2"/>
      </w:pPr>
    </w:p>
    <w:p w:rsidR="001A58B7" w:rsidRDefault="001A58B7" w:rsidP="001A58B7">
      <w:pPr>
        <w:pStyle w:val="TexteNiv2"/>
        <w:rPr>
          <w:rFonts w:eastAsia="Times New Roman"/>
          <w:b/>
          <w:bCs w:val="0"/>
          <w:szCs w:val="24"/>
        </w:rPr>
      </w:pPr>
    </w:p>
    <w:p w:rsidR="00EB6058" w:rsidRPr="00C92E6A" w:rsidRDefault="00EB6058" w:rsidP="000323E6">
      <w:pPr>
        <w:pStyle w:val="Titre"/>
      </w:pPr>
      <w:r w:rsidRPr="00C92E6A">
        <w:t>Recherche des charges dues à la Charpente</w:t>
      </w:r>
    </w:p>
    <w:p w:rsidR="00EB6058" w:rsidRPr="00C92E6A" w:rsidRDefault="00EB6058" w:rsidP="001A58B7">
      <w:pPr>
        <w:pStyle w:val="Niveau2"/>
      </w:pPr>
      <w:r w:rsidRPr="00C92E6A">
        <w:t>Quelle est la surface de charpente à prendre en compte</w:t>
      </w:r>
      <w:r w:rsidR="001A58B7">
        <w:t xml:space="preserve"> </w:t>
      </w:r>
      <w:r w:rsidRPr="00C92E6A">
        <w:t>?</w:t>
      </w:r>
    </w:p>
    <w:p w:rsidR="00EB6058" w:rsidRPr="00C92E6A" w:rsidRDefault="00EB6058" w:rsidP="001A58B7">
      <w:pPr>
        <w:pStyle w:val="TexteNiv2"/>
        <w:rPr>
          <w:rFonts w:eastAsia="Times New Roman"/>
          <w:i/>
          <w:szCs w:val="24"/>
        </w:rPr>
      </w:pPr>
      <w:r w:rsidRPr="00C92E6A">
        <w:rPr>
          <w:i/>
        </w:rPr>
        <w:t xml:space="preserve"> </w:t>
      </w:r>
      <w:r w:rsidRPr="00C92E6A">
        <w:t>Elle représente ¼ de la couverture en surface</w:t>
      </w:r>
      <w:r w:rsidRPr="00C92E6A">
        <w:rPr>
          <w:i/>
        </w:rPr>
        <w:t xml:space="preserve"> </w:t>
      </w:r>
      <w:r w:rsidR="001A58B7" w:rsidRPr="001A58B7">
        <w:rPr>
          <w:b/>
          <w:i/>
        </w:rPr>
        <w:t>projection Horizontale</w:t>
      </w:r>
    </w:p>
    <w:p w:rsidR="001A58B7" w:rsidRDefault="001A58B7" w:rsidP="001A58B7">
      <w:pPr>
        <w:pStyle w:val="TexteNiv2"/>
      </w:pPr>
      <w:r w:rsidRPr="00C92E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2752042</wp:posOffset>
                </wp:positionH>
                <wp:positionV relativeFrom="paragraph">
                  <wp:posOffset>69029</wp:posOffset>
                </wp:positionV>
                <wp:extent cx="3188335" cy="3415665"/>
                <wp:effectExtent l="0" t="0" r="13970" b="12700"/>
                <wp:wrapNone/>
                <wp:docPr id="63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341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Default="00EB6058" w:rsidP="00EB605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8A003EC" wp14:editId="7DC33612">
                                  <wp:extent cx="2995287" cy="2211406"/>
                                  <wp:effectExtent l="0" t="0" r="0" b="0"/>
                                  <wp:docPr id="40" name="Imag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332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3898" cy="2217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left:0;text-align:left;margin-left:216.7pt;margin-top:5.45pt;width:251.05pt;height:268.9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">
                <v:textbox style="mso-fit-shape-to-text:t">
                  <w:txbxContent>
                    <w:p w:rsidR="00EB6058" w:rsidRDefault="00EB6058" w:rsidP="00EB605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8A003EC" wp14:editId="7DC33612">
                            <wp:extent cx="2995287" cy="2211406"/>
                            <wp:effectExtent l="0" t="0" r="0" b="0"/>
                            <wp:docPr id="40" name="Imag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332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03898" cy="221776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A58B7" w:rsidRDefault="001A58B7" w:rsidP="001A58B7">
      <w:pPr>
        <w:pStyle w:val="TexteNiv2"/>
      </w:pPr>
    </w:p>
    <w:p w:rsidR="00EB6058" w:rsidRPr="00C92E6A" w:rsidRDefault="00EB6058" w:rsidP="001A58B7">
      <w:pPr>
        <w:pStyle w:val="TexteNiv2"/>
      </w:pPr>
      <w:r w:rsidRPr="00C92E6A">
        <w:t>S</w:t>
      </w:r>
      <w:proofErr w:type="gramStart"/>
      <w:r w:rsidR="000323E6">
        <w:rPr>
          <w:vertAlign w:val="subscript"/>
        </w:rPr>
        <w:t>0</w:t>
      </w:r>
      <w:r w:rsidRPr="00C92E6A">
        <w:t xml:space="preserve">  =</w:t>
      </w:r>
      <w:proofErr w:type="gramEnd"/>
      <w:r w:rsidRPr="00C92E6A">
        <w:t xml:space="preserve"> </w:t>
      </w:r>
      <w:r w:rsidR="00C1677C">
        <w:rPr>
          <w:color w:val="FF0000"/>
        </w:rPr>
        <w:t xml:space="preserve"> </w:t>
      </w:r>
      <w:r w:rsidRPr="00C92E6A">
        <w:rPr>
          <w:color w:val="FF0000"/>
        </w:rPr>
        <w:t xml:space="preserve"> </w:t>
      </w:r>
      <w:r w:rsidRPr="00C92E6A">
        <w:t xml:space="preserve">  </w:t>
      </w:r>
      <w:r w:rsidRPr="00C92E6A">
        <w:rPr>
          <w:u w:val="single"/>
        </w:rPr>
        <w:t xml:space="preserve">   </w:t>
      </w:r>
    </w:p>
    <w:p w:rsidR="00EB6058" w:rsidRPr="00C92E6A" w:rsidRDefault="00EB6058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EB6058" w:rsidRDefault="00EB6058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Default="009B3CFE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C92E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123190</wp:posOffset>
                </wp:positionV>
                <wp:extent cx="208280" cy="151130"/>
                <wp:effectExtent l="0" t="19050" r="20320" b="20320"/>
                <wp:wrapNone/>
                <wp:docPr id="60" name="Flèche droi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0982" id="Flèche droite 37" o:spid="_x0000_s1026" type="#_x0000_t13" style="position:absolute;margin-left:43.15pt;margin-top:9.7pt;width:16.4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" adj="13763" fillcolor="red" strokecolor="#385d8a">
                <v:path arrowok="t"/>
              </v:shape>
            </w:pict>
          </mc:Fallback>
        </mc:AlternateContent>
      </w:r>
      <w:r w:rsidRPr="00C92E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874380</wp:posOffset>
                </wp:positionH>
                <wp:positionV relativeFrom="paragraph">
                  <wp:posOffset>114185</wp:posOffset>
                </wp:positionV>
                <wp:extent cx="1388745" cy="280670"/>
                <wp:effectExtent l="0" t="0" r="1905" b="5080"/>
                <wp:wrapNone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80670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4225B7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>S</w:t>
                            </w:r>
                            <w:r w:rsidR="000323E6">
                              <w:rPr>
                                <w:rFonts w:ascii="Comic Sans MS" w:hAnsi="Comic Sans MS"/>
                                <w:sz w:val="20"/>
                                <w:u w:val="single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sym w:font="Symbol" w:char="F040"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4225B7">
                              <w:rPr>
                                <w:rFonts w:ascii="Comic Sans MS" w:hAnsi="Comic Sans MS"/>
                                <w:color w:val="FFFFFF" w:themeColor="background1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4225B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m²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8.85pt;margin-top:9pt;width:109.35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" fillcolor="#d0fafe">
                <v:textbox>
                  <w:txbxContent>
                    <w:p w:rsidR="00EB6058" w:rsidRPr="004225B7" w:rsidRDefault="00EB6058" w:rsidP="00EB6058">
                      <w:pPr>
                        <w:shd w:val="clear" w:color="auto" w:fill="D0FAFE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>S</w:t>
                      </w:r>
                      <w:r w:rsidR="000323E6">
                        <w:rPr>
                          <w:rFonts w:ascii="Comic Sans MS" w:hAnsi="Comic Sans MS"/>
                          <w:sz w:val="20"/>
                          <w:u w:val="single"/>
                          <w:vertAlign w:val="subscript"/>
                        </w:rPr>
                        <w:t>0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sym w:font="Symbol" w:char="F040"/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4225B7">
                        <w:rPr>
                          <w:rFonts w:ascii="Comic Sans MS" w:hAnsi="Comic Sans MS"/>
                          <w:color w:val="FFFFFF" w:themeColor="background1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4225B7">
                        <w:rPr>
                          <w:rFonts w:ascii="Comic Sans MS" w:hAnsi="Comic Sans MS"/>
                          <w:b/>
                          <w:color w:val="000000" w:themeColor="text1"/>
                          <w:sz w:val="20"/>
                          <w:u w:val="single"/>
                        </w:rPr>
                        <w:t>m²</w:t>
                      </w:r>
                    </w:p>
                  </w:txbxContent>
                </v:textbox>
              </v:shape>
            </w:pict>
          </mc:Fallback>
        </mc:AlternateContent>
      </w:r>
    </w:p>
    <w:p w:rsidR="001A58B7" w:rsidRDefault="001A58B7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Default="009B3CFE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9B3CFE">
        <w:rPr>
          <w:rFonts w:eastAsia="Times New Roman" w:cs="Times New Roman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DFF21C" wp14:editId="1E57D233">
                <wp:simplePos x="0" y="0"/>
                <wp:positionH relativeFrom="column">
                  <wp:posOffset>1382616</wp:posOffset>
                </wp:positionH>
                <wp:positionV relativeFrom="paragraph">
                  <wp:posOffset>47128</wp:posOffset>
                </wp:positionV>
                <wp:extent cx="209175" cy="416284"/>
                <wp:effectExtent l="0" t="0" r="19685" b="22225"/>
                <wp:wrapNone/>
                <wp:docPr id="319" name="Connecteur droit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175" cy="416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E2D24" id="Connecteur droit 31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3.7pt" to="125.3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" strokecolor="black [3040]"/>
            </w:pict>
          </mc:Fallback>
        </mc:AlternateContent>
      </w:r>
    </w:p>
    <w:p w:rsidR="001A58B7" w:rsidRDefault="009B3CFE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9B3CFE">
        <w:rPr>
          <w:rFonts w:eastAsia="Times New Roman" w:cs="Times New Roman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EE7CB2" wp14:editId="6432AD2D">
                <wp:simplePos x="0" y="0"/>
                <wp:positionH relativeFrom="column">
                  <wp:posOffset>1591937</wp:posOffset>
                </wp:positionH>
                <wp:positionV relativeFrom="paragraph">
                  <wp:posOffset>142041</wp:posOffset>
                </wp:positionV>
                <wp:extent cx="771181" cy="286385"/>
                <wp:effectExtent l="0" t="0" r="10160" b="18415"/>
                <wp:wrapNone/>
                <wp:docPr id="318" name="Zone de text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181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CFE" w:rsidRPr="001A58B7" w:rsidRDefault="009B3CFE" w:rsidP="009B3CFE">
                            <w:pPr>
                              <w:rPr>
                                <w:i/>
                              </w:rPr>
                            </w:pPr>
                            <w:r w:rsidRPr="001A58B7">
                              <w:rPr>
                                <w:i/>
                              </w:rPr>
                              <w:t>Case</w:t>
                            </w:r>
                            <w:r>
                              <w:rPr>
                                <w:i/>
                              </w:rPr>
                              <w:t xml:space="preserve"> K9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7CB2" id="Zone de texte 318" o:spid="_x0000_s1033" type="#_x0000_t202" style="position:absolute;left:0;text-align:left;margin-left:125.35pt;margin-top:11.2pt;width:60.7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" fillcolor="white [3201]" strokeweight=".5pt">
                <v:textbox>
                  <w:txbxContent>
                    <w:p w:rsidR="009B3CFE" w:rsidRPr="001A58B7" w:rsidRDefault="009B3CFE" w:rsidP="009B3CFE">
                      <w:pPr>
                        <w:rPr>
                          <w:i/>
                        </w:rPr>
                      </w:pPr>
                      <w:r w:rsidRPr="001A58B7">
                        <w:rPr>
                          <w:i/>
                        </w:rPr>
                        <w:t>Case</w:t>
                      </w:r>
                      <w:r>
                        <w:rPr>
                          <w:i/>
                        </w:rPr>
                        <w:t xml:space="preserve"> K9</w:t>
                      </w:r>
                    </w:p>
                  </w:txbxContent>
                </v:textbox>
              </v:shape>
            </w:pict>
          </mc:Fallback>
        </mc:AlternateContent>
      </w:r>
    </w:p>
    <w:p w:rsidR="009B3CFE" w:rsidRDefault="009B3CFE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Default="001A58B7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Default="001A58B7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Pr="00C92E6A" w:rsidRDefault="001A58B7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9B3CFE">
      <w:pPr>
        <w:pStyle w:val="Niveau2"/>
      </w:pPr>
      <w:r w:rsidRPr="00C92E6A">
        <w:t>Recherche de la masse surfacique</w:t>
      </w:r>
    </w:p>
    <w:p w:rsidR="00EB6058" w:rsidRPr="009B3CFE" w:rsidRDefault="009B3CFE" w:rsidP="009B3CFE">
      <w:pPr>
        <w:pStyle w:val="TexteNiv2"/>
        <w:rPr>
          <w:rFonts w:eastAsia="Times New Roman"/>
          <w:iCs/>
          <w:szCs w:val="24"/>
        </w:rPr>
      </w:pPr>
      <w:bookmarkStart w:id="0" w:name="_Hlk7959246"/>
      <w:r w:rsidRPr="00C92E6A">
        <w:t>En vous aidant d</w:t>
      </w:r>
      <w:r w:rsidR="00CB5BEC">
        <w:t>u</w:t>
      </w:r>
      <w:r w:rsidRPr="00C92E6A">
        <w:t xml:space="preserve"> document ressources « </w:t>
      </w:r>
      <w:r w:rsidRPr="00511F6D">
        <w:t>valeurs de charges propre</w:t>
      </w:r>
      <w:r w:rsidRPr="00C92E6A">
        <w:t> »</w:t>
      </w:r>
      <w:r>
        <w:t xml:space="preserve">, relever la valeur du poids surfacique de la charpente en bois et reporter cette valeur dans la </w:t>
      </w:r>
      <w:r>
        <w:rPr>
          <w:i/>
        </w:rPr>
        <w:t xml:space="preserve">case K13 </w:t>
      </w:r>
      <w:r>
        <w:t>(! Unités !)</w:t>
      </w:r>
    </w:p>
    <w:bookmarkEnd w:id="0"/>
    <w:p w:rsidR="00A350C4" w:rsidRDefault="00A350C4" w:rsidP="00A350C4">
      <w:pPr>
        <w:pStyle w:val="TexteNiv2"/>
      </w:pPr>
    </w:p>
    <w:p w:rsidR="00A350C4" w:rsidRDefault="000323E6" w:rsidP="00A350C4">
      <w:pPr>
        <w:pStyle w:val="TexteNiv2"/>
      </w:pPr>
      <w:r w:rsidRPr="00C92E6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111982</wp:posOffset>
                </wp:positionV>
                <wp:extent cx="1688465" cy="2008505"/>
                <wp:effectExtent l="0" t="0" r="6985" b="0"/>
                <wp:wrapNone/>
                <wp:docPr id="57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Default="00EB6058" w:rsidP="00EB605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C155D98" wp14:editId="4AB44F02">
                                  <wp:extent cx="1655445" cy="1952625"/>
                                  <wp:effectExtent l="0" t="0" r="1905" b="9525"/>
                                  <wp:docPr id="48" name="Imag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808" r="900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544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0" o:spid="_x0000_s1034" type="#_x0000_t202" style="position:absolute;left:0;text-align:left;margin-left:408pt;margin-top:8.8pt;width:132.95pt;height:158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" stroked="f">
                <v:textbox>
                  <w:txbxContent>
                    <w:p w:rsidR="00EB6058" w:rsidRDefault="00EB6058" w:rsidP="00EB6058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C155D98" wp14:editId="4AB44F02">
                            <wp:extent cx="1655445" cy="1952625"/>
                            <wp:effectExtent l="0" t="0" r="1905" b="9525"/>
                            <wp:docPr id="48" name="Imag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808" r="900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5445" cy="1952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50C4">
        <w:t>Compléter l</w:t>
      </w:r>
      <w:r w:rsidR="00A350C4">
        <w:t>a</w:t>
      </w:r>
      <w:r w:rsidR="00A350C4">
        <w:t xml:space="preserve"> case rose du tableur (</w:t>
      </w:r>
      <w:r w:rsidR="00A350C4">
        <w:t>K15</w:t>
      </w:r>
      <w:r w:rsidR="00A350C4">
        <w:t>). On prendra la valeur de g en case B1.</w:t>
      </w:r>
    </w:p>
    <w:p w:rsidR="00EB6058" w:rsidRPr="00C92E6A" w:rsidRDefault="00EB6058" w:rsidP="000323E6">
      <w:pPr>
        <w:ind w:firstLine="426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0323E6">
      <w:pPr>
        <w:pStyle w:val="Titre"/>
      </w:pPr>
      <w:r w:rsidRPr="00C92E6A">
        <w:t>Recherche des charges Climatiques</w:t>
      </w:r>
    </w:p>
    <w:p w:rsidR="00EB6058" w:rsidRPr="00C92E6A" w:rsidRDefault="00EB6058" w:rsidP="00CB5BEC">
      <w:pPr>
        <w:rPr>
          <w:b/>
          <w:bCs/>
        </w:rPr>
      </w:pPr>
      <w:r w:rsidRPr="00C92E6A">
        <w:rPr>
          <w:b/>
          <w:bCs/>
        </w:rPr>
        <w:t>Quelle est la surface de charpente à prendre en compte</w:t>
      </w:r>
      <w:r w:rsidR="00A350C4">
        <w:rPr>
          <w:b/>
          <w:bCs/>
        </w:rPr>
        <w:t xml:space="preserve"> </w:t>
      </w:r>
      <w:r w:rsidRPr="00C92E6A">
        <w:rPr>
          <w:b/>
          <w:bCs/>
        </w:rPr>
        <w:t>?</w:t>
      </w:r>
    </w:p>
    <w:p w:rsidR="00EB6058" w:rsidRPr="00C92E6A" w:rsidRDefault="00C92E6A" w:rsidP="00FB6D99">
      <w:pPr>
        <w:ind w:firstLine="284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3894463</wp:posOffset>
                </wp:positionH>
                <wp:positionV relativeFrom="paragraph">
                  <wp:posOffset>147175</wp:posOffset>
                </wp:positionV>
                <wp:extent cx="1913890" cy="672029"/>
                <wp:effectExtent l="0" t="0" r="48260" b="71120"/>
                <wp:wrapNone/>
                <wp:docPr id="56" name="Connecteur droi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672029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C9470" id="Connecteur droit 4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65pt,11.6pt" to="457.3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" strokeweight=".25pt">
                <v:stroke endarrow="classic"/>
              </v:line>
            </w:pict>
          </mc:Fallback>
        </mc:AlternateContent>
      </w:r>
      <w:r w:rsidR="00EB6058" w:rsidRPr="00C92E6A">
        <w:rPr>
          <w:rFonts w:eastAsia="Times New Roman" w:cs="Times New Roman"/>
          <w:i/>
          <w:szCs w:val="24"/>
          <w:lang w:eastAsia="fr-FR"/>
        </w:rPr>
        <w:t xml:space="preserve"> 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Elle représente </w:t>
      </w:r>
      <w:r w:rsidR="00A350C4">
        <w:rPr>
          <w:rFonts w:eastAsia="Times New Roman" w:cs="Times New Roman"/>
          <w:szCs w:val="24"/>
          <w:lang w:eastAsia="fr-FR"/>
        </w:rPr>
        <w:t xml:space="preserve">également 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¼ de la couverture en </w:t>
      </w:r>
      <w:r w:rsidR="00EB6058" w:rsidRPr="00A350C4">
        <w:rPr>
          <w:rFonts w:eastAsia="Times New Roman" w:cs="Times New Roman"/>
          <w:b/>
          <w:i/>
          <w:szCs w:val="24"/>
          <w:lang w:eastAsia="fr-FR"/>
        </w:rPr>
        <w:t>projection Horizontale</w:t>
      </w:r>
    </w:p>
    <w:p w:rsidR="00EB6058" w:rsidRPr="00C92E6A" w:rsidRDefault="00EB6058" w:rsidP="00FB6D99">
      <w:pPr>
        <w:ind w:firstLine="708"/>
        <w:rPr>
          <w:rFonts w:eastAsia="Times New Roman" w:cs="Times New Roman"/>
          <w:i/>
          <w:szCs w:val="24"/>
          <w:lang w:eastAsia="fr-FR"/>
        </w:rPr>
      </w:pPr>
    </w:p>
    <w:p w:rsidR="00EB6058" w:rsidRPr="00C92E6A" w:rsidRDefault="00A350C4" w:rsidP="00FB6D99">
      <w:pPr>
        <w:rPr>
          <w:rFonts w:eastAsia="Times New Roman" w:cs="Times New Roman"/>
          <w:szCs w:val="24"/>
          <w:u w:val="single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2791315</wp:posOffset>
                </wp:positionH>
                <wp:positionV relativeFrom="paragraph">
                  <wp:posOffset>85090</wp:posOffset>
                </wp:positionV>
                <wp:extent cx="1286510" cy="319405"/>
                <wp:effectExtent l="0" t="0" r="8890" b="4445"/>
                <wp:wrapNone/>
                <wp:docPr id="55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319405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CA1F05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>S</w:t>
                            </w:r>
                            <w:r w:rsidRPr="003349BF">
                              <w:rPr>
                                <w:rFonts w:ascii="Comic Sans MS" w:hAnsi="Comic Sans MS"/>
                                <w:sz w:val="20"/>
                                <w:u w:val="single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sym w:font="Symbol" w:char="F040"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A900B0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="00C1677C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    </w:t>
                            </w:r>
                            <w:r w:rsidRPr="00A900B0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CA1F05"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  <w:u w:val="single"/>
                              </w:rPr>
                              <w:t>m²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5" type="#_x0000_t202" style="position:absolute;margin-left:219.8pt;margin-top:6.7pt;width:101.3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" fillcolor="#d0fafe">
                <v:textbox>
                  <w:txbxContent>
                    <w:p w:rsidR="00EB6058" w:rsidRPr="00CA1F05" w:rsidRDefault="00EB6058" w:rsidP="00EB6058">
                      <w:pPr>
                        <w:shd w:val="clear" w:color="auto" w:fill="D0FAFE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>S</w:t>
                      </w:r>
                      <w:r w:rsidRPr="003349BF">
                        <w:rPr>
                          <w:rFonts w:ascii="Comic Sans MS" w:hAnsi="Comic Sans MS"/>
                          <w:sz w:val="20"/>
                          <w:u w:val="single"/>
                          <w:vertAlign w:val="subscript"/>
                        </w:rPr>
                        <w:t>0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sym w:font="Symbol" w:char="F040"/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</w:t>
                      </w:r>
                      <w:r w:rsidRPr="00A900B0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="00C1677C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    </w:t>
                      </w:r>
                      <w:r w:rsidRPr="00A900B0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CA1F05">
                        <w:rPr>
                          <w:rFonts w:ascii="Comic Sans MS" w:hAnsi="Comic Sans MS"/>
                          <w:b/>
                          <w:color w:val="000000"/>
                          <w:sz w:val="20"/>
                          <w:u w:val="single"/>
                        </w:rPr>
                        <w:t>m²</w:t>
                      </w:r>
                    </w:p>
                  </w:txbxContent>
                </v:textbox>
              </v:shape>
            </w:pict>
          </mc:Fallback>
        </mc:AlternateContent>
      </w:r>
    </w:p>
    <w:p w:rsidR="00EB6058" w:rsidRPr="00C92E6A" w:rsidRDefault="00A350C4" w:rsidP="00FB6D99">
      <w:pPr>
        <w:ind w:left="708" w:firstLine="708"/>
        <w:rPr>
          <w:rFonts w:eastAsia="Times New Roman" w:cs="Times New Roman"/>
          <w:szCs w:val="24"/>
          <w:lang w:eastAsia="fr-FR"/>
        </w:rPr>
      </w:pPr>
      <w:r w:rsidRPr="00A350C4">
        <w:rPr>
          <w:rFonts w:eastAsia="Times New Roman" w:cs="Times New Roman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3A07F0" wp14:editId="194F4733">
                <wp:simplePos x="0" y="0"/>
                <wp:positionH relativeFrom="column">
                  <wp:posOffset>3784294</wp:posOffset>
                </wp:positionH>
                <wp:positionV relativeFrom="paragraph">
                  <wp:posOffset>105684</wp:posOffset>
                </wp:positionV>
                <wp:extent cx="396202" cy="332281"/>
                <wp:effectExtent l="0" t="0" r="23495" b="29845"/>
                <wp:wrapNone/>
                <wp:docPr id="321" name="Connecteur droit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02" cy="332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81848" id="Connecteur droit 32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8.3pt" to="329.2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" strokecolor="black [3040]"/>
            </w:pict>
          </mc:Fallback>
        </mc:AlternateContent>
      </w:r>
      <w:r w:rsidR="00C92E6A"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2366369</wp:posOffset>
                </wp:positionH>
                <wp:positionV relativeFrom="paragraph">
                  <wp:posOffset>57769</wp:posOffset>
                </wp:positionV>
                <wp:extent cx="208280" cy="151130"/>
                <wp:effectExtent l="0" t="19050" r="20320" b="20320"/>
                <wp:wrapNone/>
                <wp:docPr id="54" name="Flèche droit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06C7" id="Flèche droite 46" o:spid="_x0000_s1026" type="#_x0000_t13" style="position:absolute;margin-left:186.35pt;margin-top:4.55pt;width:16.4pt;height:1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" adj="13763" fillcolor="red" strokecolor="#385d8a">
                <v:path arrowok="t"/>
              </v:shape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 S</w:t>
      </w:r>
      <w:proofErr w:type="gramStart"/>
      <w:r w:rsidR="00EB6058" w:rsidRPr="00C92E6A">
        <w:rPr>
          <w:rFonts w:eastAsia="Times New Roman" w:cs="Times New Roman"/>
          <w:szCs w:val="24"/>
          <w:vertAlign w:val="subscript"/>
          <w:lang w:eastAsia="fr-FR"/>
        </w:rPr>
        <w:t>0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 =</w:t>
      </w:r>
      <w:proofErr w:type="gramEnd"/>
      <w:r w:rsidR="00EB6058" w:rsidRPr="00C92E6A">
        <w:rPr>
          <w:rFonts w:eastAsia="Times New Roman" w:cs="Times New Roman"/>
          <w:szCs w:val="24"/>
          <w:lang w:eastAsia="fr-FR"/>
        </w:rPr>
        <w:t xml:space="preserve"> </w:t>
      </w:r>
      <w:r w:rsidR="00C1677C">
        <w:rPr>
          <w:rFonts w:eastAsia="Times New Roman" w:cs="Times New Roman"/>
          <w:szCs w:val="24"/>
          <w:lang w:eastAsia="fr-FR"/>
        </w:rPr>
        <w:t xml:space="preserve"> 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  </w:t>
      </w:r>
      <w:r w:rsidR="00EB6058" w:rsidRPr="00C92E6A">
        <w:rPr>
          <w:rFonts w:eastAsia="Times New Roman" w:cs="Times New Roman"/>
          <w:szCs w:val="24"/>
          <w:u w:val="single"/>
          <w:lang w:eastAsia="fr-FR"/>
        </w:rPr>
        <w:t xml:space="preserve">   </w:t>
      </w:r>
    </w:p>
    <w:p w:rsidR="00EB6058" w:rsidRPr="00C92E6A" w:rsidRDefault="00A350C4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A350C4">
        <w:rPr>
          <w:rFonts w:eastAsia="Times New Roman" w:cs="Times New Roman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CFE947" wp14:editId="2B34F2C1">
                <wp:simplePos x="0" y="0"/>
                <wp:positionH relativeFrom="column">
                  <wp:posOffset>4183472</wp:posOffset>
                </wp:positionH>
                <wp:positionV relativeFrom="paragraph">
                  <wp:posOffset>122081</wp:posOffset>
                </wp:positionV>
                <wp:extent cx="771181" cy="286385"/>
                <wp:effectExtent l="0" t="0" r="10160" b="18415"/>
                <wp:wrapNone/>
                <wp:docPr id="320" name="Zone de text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181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0C4" w:rsidRPr="001A58B7" w:rsidRDefault="00A350C4" w:rsidP="00A350C4">
                            <w:pPr>
                              <w:rPr>
                                <w:i/>
                              </w:rPr>
                            </w:pPr>
                            <w:r w:rsidRPr="001A58B7">
                              <w:rPr>
                                <w:i/>
                              </w:rPr>
                              <w:t>Case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L</w:t>
                            </w:r>
                            <w:r>
                              <w:rPr>
                                <w:i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E947" id="Zone de texte 320" o:spid="_x0000_s1036" type="#_x0000_t202" style="position:absolute;left:0;text-align:left;margin-left:329.4pt;margin-top:9.6pt;width:60.7pt;height:2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" fillcolor="white [3201]" strokeweight=".5pt">
                <v:textbox>
                  <w:txbxContent>
                    <w:p w:rsidR="00A350C4" w:rsidRPr="001A58B7" w:rsidRDefault="00A350C4" w:rsidP="00A350C4">
                      <w:pPr>
                        <w:rPr>
                          <w:i/>
                        </w:rPr>
                      </w:pPr>
                      <w:r w:rsidRPr="001A58B7">
                        <w:rPr>
                          <w:i/>
                        </w:rPr>
                        <w:t>Case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L</w:t>
                      </w:r>
                      <w:r>
                        <w:rPr>
                          <w:i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B6058" w:rsidRDefault="00EB6058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A350C4" w:rsidRDefault="00A350C4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A350C4" w:rsidRPr="00C92E6A" w:rsidRDefault="00A350C4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A350C4">
      <w:pPr>
        <w:pStyle w:val="Niveau2"/>
      </w:pPr>
      <w:r w:rsidRPr="00C92E6A">
        <w:t xml:space="preserve">Renseignements </w:t>
      </w:r>
      <w:r w:rsidR="00A350C4" w:rsidRPr="00C92E6A">
        <w:t>Complémentaires =</w:t>
      </w:r>
      <w:r w:rsidRPr="00C92E6A">
        <w:t xml:space="preserve"> Données locales</w:t>
      </w:r>
    </w:p>
    <w:p w:rsidR="00EB6058" w:rsidRPr="00C92E6A" w:rsidRDefault="00EB6058" w:rsidP="00A350C4">
      <w:pPr>
        <w:pStyle w:val="TexteNiv2"/>
      </w:pPr>
      <w:r w:rsidRPr="00C92E6A">
        <w:t xml:space="preserve">Le département de la construction </w:t>
      </w:r>
      <w:r w:rsidRPr="00C92E6A">
        <w:tab/>
      </w:r>
      <w:r w:rsidRPr="00C92E6A">
        <w:sym w:font="Wingdings 3" w:char="F05F"/>
      </w:r>
      <w:r w:rsidRPr="00C92E6A">
        <w:t xml:space="preserve"> 32</w:t>
      </w:r>
      <w:r w:rsidRPr="00C92E6A">
        <w:tab/>
        <w:t xml:space="preserve"> Gers</w:t>
      </w:r>
    </w:p>
    <w:p w:rsidR="00EB6058" w:rsidRPr="00C92E6A" w:rsidRDefault="00EB6058" w:rsidP="00A350C4">
      <w:pPr>
        <w:pStyle w:val="TexteNiv2"/>
      </w:pPr>
      <w:r w:rsidRPr="00C92E6A">
        <w:t>Altitude du site</w:t>
      </w:r>
      <w:r w:rsidRPr="00C92E6A">
        <w:tab/>
      </w:r>
      <w:r w:rsidRPr="00C92E6A">
        <w:tab/>
      </w:r>
      <w:r w:rsidRPr="00C92E6A">
        <w:tab/>
      </w:r>
      <w:r w:rsidR="00A350C4">
        <w:tab/>
      </w:r>
      <w:r w:rsidRPr="00C92E6A">
        <w:sym w:font="Wingdings 3" w:char="F05F"/>
      </w:r>
      <w:r w:rsidRPr="00C92E6A">
        <w:t xml:space="preserve"> &lt; 200 m</w:t>
      </w:r>
    </w:p>
    <w:p w:rsidR="00EB6058" w:rsidRPr="00C92E6A" w:rsidRDefault="00EB6058" w:rsidP="00A350C4">
      <w:pPr>
        <w:pStyle w:val="TexteNiv2"/>
      </w:pPr>
      <w:r w:rsidRPr="00C92E6A">
        <w:t>Analyse des vents</w:t>
      </w:r>
      <w:r w:rsidRPr="00C92E6A">
        <w:tab/>
      </w:r>
      <w:r w:rsidRPr="00C92E6A">
        <w:tab/>
      </w:r>
      <w:r w:rsidRPr="00C92E6A">
        <w:tab/>
      </w:r>
      <w:r w:rsidRPr="00C92E6A">
        <w:sym w:font="Wingdings 3" w:char="F05F"/>
      </w:r>
      <w:r w:rsidRPr="00C92E6A">
        <w:t xml:space="preserve"> vents dominants d'Ouest</w:t>
      </w:r>
      <w:r w:rsidR="00A350C4">
        <w:t>, v</w:t>
      </w:r>
      <w:r w:rsidRPr="00C92E6A">
        <w:t>ent de type modéré</w:t>
      </w:r>
    </w:p>
    <w:p w:rsidR="00EB6058" w:rsidRPr="00C92E6A" w:rsidRDefault="00EB6058" w:rsidP="00A350C4">
      <w:pPr>
        <w:pStyle w:val="TexteNiv2"/>
      </w:pPr>
      <w:r w:rsidRPr="00C92E6A">
        <w:t xml:space="preserve">Charpente couverture </w:t>
      </w:r>
      <w:r w:rsidRPr="00C92E6A">
        <w:tab/>
      </w:r>
      <w:r w:rsidRPr="00C92E6A">
        <w:tab/>
      </w:r>
      <w:r w:rsidRPr="00C92E6A">
        <w:tab/>
      </w:r>
      <w:r w:rsidRPr="00C92E6A">
        <w:sym w:font="Wingdings 3" w:char="F05F"/>
      </w:r>
      <w:r w:rsidRPr="00C92E6A">
        <w:t xml:space="preserve"> pente 40 %   </w:t>
      </w:r>
      <w:r w:rsidRPr="00C92E6A">
        <w:sym w:font="Wingdings 3" w:char="F05F"/>
      </w:r>
      <w:r w:rsidRPr="00C92E6A">
        <w:t xml:space="preserve">   </w:t>
      </w:r>
      <w:r w:rsidRPr="00C92E6A">
        <w:sym w:font="Symbol" w:char="F061"/>
      </w:r>
      <w:r w:rsidRPr="00C92E6A">
        <w:t xml:space="preserve">  = 21.80 °</w:t>
      </w:r>
    </w:p>
    <w:p w:rsidR="00EB6058" w:rsidRDefault="00EB6058" w:rsidP="00A350C4">
      <w:pPr>
        <w:pStyle w:val="TexteNiv2"/>
      </w:pPr>
      <w:r w:rsidRPr="00C92E6A">
        <w:tab/>
      </w:r>
      <w:r w:rsidRPr="00C92E6A">
        <w:tab/>
      </w:r>
      <w:r w:rsidRPr="00C92E6A">
        <w:tab/>
      </w:r>
      <w:r w:rsidRPr="00C92E6A">
        <w:tab/>
      </w:r>
      <w:r w:rsidRPr="00C92E6A">
        <w:tab/>
      </w:r>
      <w:r w:rsidR="00A350C4">
        <w:tab/>
      </w:r>
      <w:r w:rsidR="00A350C4">
        <w:tab/>
      </w:r>
      <w:r w:rsidRPr="00C92E6A">
        <w:sym w:font="Wingdings 3" w:char="F05F"/>
      </w:r>
      <w:r w:rsidRPr="00C92E6A">
        <w:t xml:space="preserve"> </w:t>
      </w:r>
      <w:proofErr w:type="gramStart"/>
      <w:r w:rsidRPr="00C92E6A">
        <w:t>pas</w:t>
      </w:r>
      <w:proofErr w:type="gramEnd"/>
      <w:r w:rsidRPr="00C92E6A">
        <w:t xml:space="preserve"> d'arrêt de neige</w:t>
      </w:r>
    </w:p>
    <w:p w:rsidR="00A350C4" w:rsidRPr="00C92E6A" w:rsidRDefault="00A350C4" w:rsidP="00A350C4">
      <w:pPr>
        <w:pStyle w:val="TexteNiv2"/>
      </w:pPr>
    </w:p>
    <w:p w:rsidR="00CB5BEC" w:rsidRPr="00C92E6A" w:rsidRDefault="00CB5BEC" w:rsidP="00CB5BEC">
      <w:pPr>
        <w:pStyle w:val="Niveau2"/>
        <w:rPr>
          <w:i/>
        </w:rPr>
      </w:pPr>
      <w:r w:rsidRPr="00C92E6A">
        <w:t xml:space="preserve">Recherche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C92E6A">
        <w:t> : charge de neige « au sol ».</w:t>
      </w:r>
    </w:p>
    <w:p w:rsidR="00CB5BEC" w:rsidRDefault="00CB5BEC" w:rsidP="00CB5BEC">
      <w:pPr>
        <w:pStyle w:val="TexteNiv2"/>
      </w:pPr>
      <w:r w:rsidRPr="00C92E6A">
        <w:t>En vous aidant des documents ressources « </w:t>
      </w:r>
      <w:r w:rsidRPr="00CB5BEC">
        <w:rPr>
          <w:i/>
        </w:rPr>
        <w:t>Régions de neige Eurocode 1</w:t>
      </w:r>
      <w:r>
        <w:t xml:space="preserve"> </w:t>
      </w:r>
      <w:r w:rsidRPr="00C92E6A">
        <w:t>»</w:t>
      </w:r>
      <w:r>
        <w:t xml:space="preserve">, relever la valeur du poids surfacique de la </w:t>
      </w:r>
      <w:r>
        <w:t xml:space="preserve">charge de neige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>.</w:t>
      </w:r>
    </w:p>
    <w:p w:rsidR="00CB5BEC" w:rsidRPr="00CB5BEC" w:rsidRDefault="00CB5BEC" w:rsidP="00CB5BEC">
      <w:pPr>
        <w:pStyle w:val="TexteNiv2"/>
        <w:rPr>
          <w:rFonts w:eastAsia="Times New Roman"/>
          <w:iCs/>
          <w:szCs w:val="24"/>
        </w:rPr>
      </w:pPr>
      <w:r w:rsidRPr="00C92E6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46378" wp14:editId="4638DC64">
                <wp:simplePos x="0" y="0"/>
                <wp:positionH relativeFrom="column">
                  <wp:posOffset>2450757</wp:posOffset>
                </wp:positionH>
                <wp:positionV relativeFrom="paragraph">
                  <wp:posOffset>22911</wp:posOffset>
                </wp:positionV>
                <wp:extent cx="1862455" cy="280087"/>
                <wp:effectExtent l="0" t="0" r="23495" b="24765"/>
                <wp:wrapNone/>
                <wp:docPr id="52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280087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BEC" w:rsidRPr="00C1677C" w:rsidRDefault="00CB5BEC" w:rsidP="00CB5BEC">
                            <w:pPr>
                              <w:rPr>
                                <w:rFonts w:ascii="Comic Sans MS" w:hAnsi="Comic Sans MS"/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kN/m²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6378" id="Zone de texte 45" o:spid="_x0000_s1037" type="#_x0000_t202" style="position:absolute;left:0;text-align:left;margin-left:192.95pt;margin-top:1.8pt;width:146.65pt;height:2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" fillcolor="#d0fafe">
                <v:textbox>
                  <w:txbxContent>
                    <w:p w:rsidR="00CB5BEC" w:rsidRPr="00C1677C" w:rsidRDefault="00CB5BEC" w:rsidP="00CB5BEC">
                      <w:pPr>
                        <w:rPr>
                          <w:rFonts w:ascii="Comic Sans MS" w:hAnsi="Comic Sans MS"/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 kN/m²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B5BEC" w:rsidRDefault="00CB5BEC" w:rsidP="00CB5BEC">
      <w:pPr>
        <w:rPr>
          <w:rFonts w:eastAsia="Times New Roman" w:cs="Times New Roman"/>
          <w:noProof/>
          <w:szCs w:val="24"/>
          <w:lang w:eastAsia="fr-FR"/>
        </w:rPr>
      </w:pPr>
    </w:p>
    <w:p w:rsidR="00CB5BEC" w:rsidRPr="00C92E6A" w:rsidRDefault="00CB5BEC" w:rsidP="00CB5BEC">
      <w:pPr>
        <w:rPr>
          <w:rFonts w:eastAsia="Times New Roman" w:cs="Times New Roman"/>
          <w:noProof/>
          <w:szCs w:val="24"/>
          <w:lang w:eastAsia="fr-FR"/>
        </w:rPr>
      </w:pPr>
    </w:p>
    <w:p w:rsidR="00EB6058" w:rsidRPr="00C92E6A" w:rsidRDefault="00EB6058" w:rsidP="00A350C4">
      <w:pPr>
        <w:pStyle w:val="Niveau2"/>
      </w:pPr>
      <w:r w:rsidRPr="00C92E6A">
        <w:t>Mode de calcul charge de neige par m² de toiture en projection horizontale.</w:t>
      </w:r>
    </w:p>
    <w:p w:rsidR="00EB6058" w:rsidRPr="00C92E6A" w:rsidRDefault="00CB5BEC" w:rsidP="00FB6D99">
      <w:pPr>
        <w:keepNext/>
        <w:outlineLvl w:val="2"/>
        <w:rPr>
          <w:rFonts w:eastAsia="Times New Roman" w:cs="Times New Roman"/>
          <w:i/>
          <w:iCs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2080765</wp:posOffset>
                </wp:positionH>
                <wp:positionV relativeFrom="paragraph">
                  <wp:posOffset>86903</wp:posOffset>
                </wp:positionV>
                <wp:extent cx="2639060" cy="389890"/>
                <wp:effectExtent l="0" t="0" r="8890" b="0"/>
                <wp:wrapNone/>
                <wp:docPr id="53" name="Zone de text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38989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3E48B1" w:rsidRDefault="00EB6058" w:rsidP="00EB6058">
                            <w:pPr>
                              <w:shd w:val="clear" w:color="auto" w:fill="DAEEF3"/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maj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7" o:spid="_x0000_s1038" type="#_x0000_t202" style="position:absolute;margin-left:163.85pt;margin-top:6.85pt;width:207.8pt;height:30.7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" fillcolor="#dbeef4">
                <v:textbox>
                  <w:txbxContent>
                    <w:p w:rsidR="00EB6058" w:rsidRPr="003E48B1" w:rsidRDefault="00EB6058" w:rsidP="00EB6058">
                      <w:pPr>
                        <w:shd w:val="clear" w:color="auto" w:fill="DAEEF3"/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maj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6058" w:rsidRPr="00C92E6A">
        <w:rPr>
          <w:rFonts w:eastAsia="Times New Roman" w:cs="Times New Roman"/>
          <w:i/>
          <w:iCs/>
          <w:szCs w:val="24"/>
          <w:lang w:eastAsia="fr-FR"/>
        </w:rPr>
        <w:t xml:space="preserve"> </w:t>
      </w:r>
      <w:r w:rsidR="00EB6058" w:rsidRPr="00C92E6A">
        <w:rPr>
          <w:rFonts w:eastAsia="Times New Roman" w:cs="Times New Roman"/>
          <w:i/>
          <w:iCs/>
          <w:szCs w:val="24"/>
          <w:lang w:eastAsia="fr-FR"/>
        </w:rPr>
        <w:tab/>
      </w:r>
      <w:r w:rsidR="00EB6058" w:rsidRPr="00C92E6A">
        <w:rPr>
          <w:rFonts w:eastAsia="Times New Roman" w:cs="Times New Roman"/>
          <w:i/>
          <w:iCs/>
          <w:szCs w:val="24"/>
          <w:lang w:eastAsia="fr-FR"/>
        </w:rPr>
        <w:tab/>
      </w:r>
    </w:p>
    <w:p w:rsidR="00EB6058" w:rsidRPr="00C92E6A" w:rsidRDefault="00EB6058" w:rsidP="00FB6D99">
      <w:pPr>
        <w:keepNext/>
        <w:ind w:left="708" w:firstLine="708"/>
        <w:outlineLvl w:val="2"/>
        <w:rPr>
          <w:rFonts w:eastAsia="Times New Roman" w:cs="Times New Roman"/>
          <w:i/>
          <w:iCs/>
          <w:szCs w:val="24"/>
          <w:lang w:eastAsia="fr-FR"/>
        </w:rPr>
      </w:pPr>
    </w:p>
    <w:p w:rsidR="00EB6058" w:rsidRPr="00C92E6A" w:rsidRDefault="00EB6058" w:rsidP="00FB6D99">
      <w:pPr>
        <w:keepNext/>
        <w:outlineLvl w:val="3"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 xml:space="preserve">         </w:t>
      </w:r>
      <w:r w:rsidRPr="00C92E6A">
        <w:rPr>
          <w:rFonts w:eastAsia="Times New Roman" w:cs="Times New Roman"/>
          <w:szCs w:val="24"/>
          <w:bdr w:val="single" w:sz="4" w:space="0" w:color="auto"/>
          <w:lang w:eastAsia="fr-FR"/>
        </w:rPr>
        <w:t xml:space="preserve">  </w:t>
      </w:r>
    </w:p>
    <w:p w:rsidR="00EB6058" w:rsidRPr="00C92E6A" w:rsidRDefault="00EB6058" w:rsidP="00CB5BEC">
      <w:pPr>
        <w:pStyle w:val="TexteNiv2"/>
        <w:ind w:left="1560" w:hanging="426"/>
      </w:pP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C92E6A">
        <w:t xml:space="preserve"> </w:t>
      </w:r>
      <w:r w:rsidR="00CB5BEC">
        <w:t>:</w:t>
      </w:r>
      <w:r w:rsidRPr="00C92E6A">
        <w:t xml:space="preserve"> </w:t>
      </w:r>
      <w:r w:rsidR="00CB5BEC">
        <w:t xml:space="preserve">  </w:t>
      </w:r>
      <w:r w:rsidR="00CB5BEC" w:rsidRPr="00C92E6A">
        <w:t>Charge</w:t>
      </w:r>
      <w:r w:rsidRPr="00C92E6A">
        <w:t xml:space="preserve"> de neige par m² de toiture en projection horizontale</w:t>
      </w:r>
    </w:p>
    <w:p w:rsidR="00EB6058" w:rsidRPr="00CB5BEC" w:rsidRDefault="00EB6058" w:rsidP="00CB5BEC">
      <w:pPr>
        <w:pStyle w:val="TexteNiv2"/>
        <w:ind w:left="1560" w:hanging="426"/>
        <w:rPr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 </m:t>
        </m:r>
      </m:oMath>
      <w:r w:rsidRPr="00C92E6A">
        <w:rPr>
          <w:iCs/>
        </w:rPr>
        <w:t xml:space="preserve">: </w:t>
      </w:r>
      <w:r w:rsidR="00CB5BEC">
        <w:rPr>
          <w:iCs/>
        </w:rPr>
        <w:t>C</w:t>
      </w:r>
      <w:r w:rsidRPr="00C92E6A">
        <w:rPr>
          <w:iCs/>
        </w:rPr>
        <w:t>oefficient d’exposition au vent</w:t>
      </w:r>
      <w:r w:rsidR="00CB5BEC">
        <w:rPr>
          <w:iCs/>
        </w:rPr>
        <w:t xml:space="preserve"> </w:t>
      </w:r>
      <w:r w:rsidRPr="00C92E6A">
        <w:rPr>
          <w:iCs/>
        </w:rPr>
        <w:t>: pour un cite normal (pas de balayage de la neige par le vent) :</w:t>
      </w:r>
      <w:r w:rsidR="00CB5BEC">
        <w:rPr>
          <w:iCs/>
        </w:rPr>
        <w:t xml:space="preserve"> </w:t>
      </w:r>
      <w:r w:rsidR="00CB5BEC" w:rsidRPr="00CB5BEC">
        <w:t>Nous négligerons les charges dues au vent compte tenu de faible hauteur du bâtiment</w:t>
      </w:r>
      <w:r w:rsidR="00CB5BEC" w:rsidRPr="00CB5BEC">
        <w:t xml:space="preserve"> =&gt;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</m:t>
        </m:r>
      </m:oMath>
    </w:p>
    <w:p w:rsidR="00EB6058" w:rsidRPr="00CB5BEC" w:rsidRDefault="00EB6058" w:rsidP="00CB5BEC">
      <w:pPr>
        <w:pStyle w:val="TexteNiv2"/>
        <w:ind w:left="1560" w:hanging="426"/>
        <w:rPr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 </m:t>
        </m:r>
      </m:oMath>
      <w:r w:rsidRPr="00C92E6A">
        <w:rPr>
          <w:iCs/>
        </w:rPr>
        <w:t>: Coefficient thermique pour les toitures opaques</w:t>
      </w:r>
      <w:r w:rsidR="00CB5BEC">
        <w:rPr>
          <w:iCs/>
        </w:rPr>
        <w:t xml:space="preserve"> =&gt;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</w:p>
    <w:p w:rsidR="00EB6058" w:rsidRPr="00C92E6A" w:rsidRDefault="00EB6058" w:rsidP="00CB5BEC">
      <w:pPr>
        <w:pStyle w:val="TexteNiv2"/>
        <w:ind w:left="1560" w:hanging="426"/>
        <w:rPr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maj</m:t>
            </m:r>
          </m:sub>
        </m:sSub>
      </m:oMath>
      <w:r w:rsidRPr="00C92E6A">
        <w:rPr>
          <w:b/>
          <w:iCs/>
        </w:rPr>
        <w:t xml:space="preserve"> : </w:t>
      </w:r>
      <w:r w:rsidRPr="00C92E6A">
        <w:rPr>
          <w:iCs/>
        </w:rPr>
        <w:t>majoration pour faible pente. Pour une pente supérieure à 5%</w:t>
      </w:r>
      <w:r w:rsidRPr="00C92E6A">
        <w:rPr>
          <w:iCs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maj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EB6058" w:rsidRPr="00C92E6A" w:rsidRDefault="00EB6058" w:rsidP="00CB5BEC">
      <w:pPr>
        <w:pStyle w:val="TexteNiv2"/>
        <w:ind w:left="1560" w:hanging="426"/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 </m:t>
        </m:r>
      </m:oMath>
      <w:r w:rsidRPr="00C92E6A">
        <w:t xml:space="preserve">:  coefficient de forme il dépend de :   </w:t>
      </w:r>
    </w:p>
    <w:p w:rsidR="00EB6058" w:rsidRPr="00C92E6A" w:rsidRDefault="00CB5BEC" w:rsidP="00CB5BEC">
      <w:pPr>
        <w:pStyle w:val="TexteNiv2"/>
        <w:numPr>
          <w:ilvl w:val="0"/>
          <w:numId w:val="9"/>
        </w:numPr>
        <w:ind w:left="19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5456493</wp:posOffset>
                </wp:positionH>
                <wp:positionV relativeFrom="paragraph">
                  <wp:posOffset>160020</wp:posOffset>
                </wp:positionV>
                <wp:extent cx="1214740" cy="341523"/>
                <wp:effectExtent l="0" t="0" r="0" b="1905"/>
                <wp:wrapNone/>
                <wp:docPr id="323" name="Zone de text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40" cy="341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5BEC" w:rsidRPr="00CB5BEC" w:rsidRDefault="00CB5BEC" w:rsidP="00CB5BE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=0.95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3" o:spid="_x0000_s1039" type="#_x0000_t202" style="position:absolute;left:0;text-align:left;margin-left:429.65pt;margin-top:12.6pt;width:95.65pt;height:2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" filled="f" stroked="f" strokeweight=".5pt">
                <v:textbox>
                  <w:txbxContent>
                    <w:p w:rsidR="00CB5BEC" w:rsidRPr="00CB5BEC" w:rsidRDefault="00CB5BEC" w:rsidP="00CB5BE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=0.95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5282588</wp:posOffset>
                </wp:positionH>
                <wp:positionV relativeFrom="paragraph">
                  <wp:posOffset>27994</wp:posOffset>
                </wp:positionV>
                <wp:extent cx="110169" cy="550843"/>
                <wp:effectExtent l="0" t="0" r="23495" b="20955"/>
                <wp:wrapNone/>
                <wp:docPr id="322" name="Accolade fermant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9" cy="5508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C79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22" o:spid="_x0000_s1026" type="#_x0000_t88" style="position:absolute;margin-left:415.95pt;margin-top:2.2pt;width:8.65pt;height:4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" adj="360" strokecolor="black [3040]"/>
            </w:pict>
          </mc:Fallback>
        </mc:AlternateContent>
      </w:r>
      <w:proofErr w:type="gramStart"/>
      <w:r w:rsidR="00EB6058" w:rsidRPr="00C92E6A">
        <w:t>de</w:t>
      </w:r>
      <w:proofErr w:type="gramEnd"/>
      <w:r w:rsidR="00EB6058" w:rsidRPr="00C92E6A">
        <w:t xml:space="preserve"> la forme de la toiture, donc de la valeur de l'angle de la toiture</w:t>
      </w:r>
    </w:p>
    <w:p w:rsidR="00EB6058" w:rsidRPr="00C92E6A" w:rsidRDefault="00EB6058" w:rsidP="00CB5BEC">
      <w:pPr>
        <w:pStyle w:val="TexteNiv2"/>
        <w:numPr>
          <w:ilvl w:val="0"/>
          <w:numId w:val="9"/>
        </w:numPr>
        <w:ind w:left="1985"/>
      </w:pPr>
      <w:proofErr w:type="gramStart"/>
      <w:r w:rsidRPr="00C92E6A">
        <w:t>de</w:t>
      </w:r>
      <w:proofErr w:type="gramEnd"/>
      <w:r w:rsidRPr="00C92E6A">
        <w:t xml:space="preserve"> la présence ou non d'arrêts de neige</w:t>
      </w:r>
    </w:p>
    <w:p w:rsidR="00EB6058" w:rsidRDefault="00EB6058" w:rsidP="00CB5BEC">
      <w:pPr>
        <w:pStyle w:val="TexteNiv2"/>
        <w:numPr>
          <w:ilvl w:val="0"/>
          <w:numId w:val="9"/>
        </w:numPr>
        <w:ind w:left="1985"/>
      </w:pPr>
      <w:proofErr w:type="gramStart"/>
      <w:r w:rsidRPr="00C92E6A">
        <w:t>de</w:t>
      </w:r>
      <w:proofErr w:type="gramEnd"/>
      <w:r w:rsidRPr="00C92E6A">
        <w:t xml:space="preserve"> l'orientation  du versant (protégé ou non du vent)</w:t>
      </w:r>
      <w:r w:rsidRPr="00C92E6A">
        <w:tab/>
      </w:r>
      <w:r w:rsidRPr="00C92E6A">
        <w:rPr>
          <w:color w:val="FF0000"/>
        </w:rPr>
        <w:br/>
      </w:r>
      <w:bookmarkStart w:id="1" w:name="_GoBack"/>
      <w:bookmarkEnd w:id="1"/>
    </w:p>
    <w:p w:rsidR="00C1677C" w:rsidRPr="00C92E6A" w:rsidRDefault="00C1677C" w:rsidP="00CB5BEC">
      <w:pPr>
        <w:pStyle w:val="TexteNiv2"/>
        <w:numPr>
          <w:ilvl w:val="0"/>
          <w:numId w:val="9"/>
        </w:numPr>
        <w:ind w:left="1985"/>
      </w:pPr>
    </w:p>
    <w:p w:rsidR="00EB6058" w:rsidRPr="00C92E6A" w:rsidRDefault="000323E6" w:rsidP="000323E6">
      <w:pPr>
        <w:pStyle w:val="Niveau2"/>
      </w:pPr>
      <w:r w:rsidRPr="000323E6">
        <w:rPr>
          <w:rFonts w:eastAsia="Times New Roman"/>
          <w:iCs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CAC1E" wp14:editId="7B43C885">
                <wp:simplePos x="0" y="0"/>
                <wp:positionH relativeFrom="column">
                  <wp:posOffset>5392757</wp:posOffset>
                </wp:positionH>
                <wp:positionV relativeFrom="paragraph">
                  <wp:posOffset>186300</wp:posOffset>
                </wp:positionV>
                <wp:extent cx="793214" cy="481735"/>
                <wp:effectExtent l="0" t="0" r="26035" b="13970"/>
                <wp:wrapNone/>
                <wp:docPr id="325" name="Zone de text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214" cy="4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3E6" w:rsidRDefault="000323E6" w:rsidP="000323E6">
                            <w:pPr>
                              <w:rPr>
                                <w:i/>
                              </w:rPr>
                            </w:pPr>
                            <w:r w:rsidRPr="001A58B7">
                              <w:rPr>
                                <w:i/>
                              </w:rPr>
                              <w:t>Case</w:t>
                            </w:r>
                            <w:r>
                              <w:rPr>
                                <w:i/>
                              </w:rPr>
                              <w:t xml:space="preserve"> L</w:t>
                            </w:r>
                            <w:r>
                              <w:rPr>
                                <w:i/>
                              </w:rPr>
                              <w:t>14</w:t>
                            </w:r>
                          </w:p>
                          <w:p w:rsidR="000323E6" w:rsidRPr="001A58B7" w:rsidRDefault="000323E6" w:rsidP="000323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! Unités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AC1E" id="Zone de texte 325" o:spid="_x0000_s1040" type="#_x0000_t202" style="position:absolute;left:0;text-align:left;margin-left:424.65pt;margin-top:14.65pt;width:62.45pt;height:3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" fillcolor="white [3201]" strokeweight=".5pt">
                <v:textbox>
                  <w:txbxContent>
                    <w:p w:rsidR="000323E6" w:rsidRDefault="000323E6" w:rsidP="000323E6">
                      <w:pPr>
                        <w:rPr>
                          <w:i/>
                        </w:rPr>
                      </w:pPr>
                      <w:r w:rsidRPr="001A58B7">
                        <w:rPr>
                          <w:i/>
                        </w:rPr>
                        <w:t>Case</w:t>
                      </w:r>
                      <w:r>
                        <w:rPr>
                          <w:i/>
                        </w:rPr>
                        <w:t xml:space="preserve"> L</w:t>
                      </w:r>
                      <w:r>
                        <w:rPr>
                          <w:i/>
                        </w:rPr>
                        <w:t>14</w:t>
                      </w:r>
                    </w:p>
                    <w:p w:rsidR="000323E6" w:rsidRPr="001A58B7" w:rsidRDefault="000323E6" w:rsidP="000323E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! Unités !</w:t>
                      </w:r>
                    </w:p>
                  </w:txbxContent>
                </v:textbox>
              </v:shape>
            </w:pict>
          </mc:Fallback>
        </mc:AlternateContent>
      </w:r>
      <w:r w:rsidR="00EB6058" w:rsidRPr="00C92E6A">
        <w:t xml:space="preserve">Détermination de S : charge de neige </w:t>
      </w:r>
      <w:r w:rsidRPr="00C92E6A">
        <w:t>surfacique</w:t>
      </w:r>
    </w:p>
    <w:p w:rsidR="00EB6058" w:rsidRPr="00C92E6A" w:rsidRDefault="00C1677C" w:rsidP="00FB6D99">
      <w:pPr>
        <w:ind w:firstLine="720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123190</wp:posOffset>
                </wp:positionV>
                <wp:extent cx="1642110" cy="272415"/>
                <wp:effectExtent l="0" t="0" r="0" b="0"/>
                <wp:wrapNone/>
                <wp:docPr id="15" name="Zone de text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272415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CA1F05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/>
                              </w:rPr>
                            </w:pPr>
                            <w:r w:rsidRPr="005F1DDD">
                              <w:rPr>
                                <w:rFonts w:ascii="Comic Sans MS" w:hAnsi="Comic Sans MS"/>
                                <w:b/>
                                <w:sz w:val="20"/>
                                <w:u w:val="single"/>
                              </w:rPr>
                              <w:t xml:space="preserve">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  <w:lang w:val="en-GB"/>
                              </w:rPr>
                              <w:sym w:font="Symbol" w:char="F040"/>
                            </w:r>
                            <w:r w:rsidRPr="00C13504">
                              <w:rPr>
                                <w:rFonts w:ascii="Comic Sans MS" w:hAnsi="Comic Sans MS"/>
                                <w:sz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CA1F05">
                              <w:rPr>
                                <w:rFonts w:ascii="Comic Sans MS" w:hAnsi="Comic Sans MS"/>
                                <w:color w:val="FFFFFF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="00C1677C">
                              <w:rPr>
                                <w:rFonts w:ascii="Comic Sans MS" w:hAnsi="Comic Sans MS"/>
                                <w:b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     </w:t>
                            </w:r>
                            <w:r w:rsidRPr="00CA1F05">
                              <w:rPr>
                                <w:rFonts w:ascii="Comic Sans MS" w:hAnsi="Comic Sans MS"/>
                                <w:color w:val="FFFFFF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A900B0"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CA1F05"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  <w:u w:val="single"/>
                                <w:shd w:val="clear" w:color="auto" w:fill="D0FAFE"/>
                              </w:rPr>
                              <w:t>KN</w:t>
                            </w:r>
                            <w:r w:rsidRPr="00CA1F05"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  <w:u w:val="single"/>
                              </w:rPr>
                              <w:t>/m²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41" type="#_x0000_t202" style="position:absolute;left:0;text-align:left;margin-left:260.45pt;margin-top:9.7pt;width:129.3pt;height:2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" fillcolor="#d0fafe">
                <v:textbox>
                  <w:txbxContent>
                    <w:p w:rsidR="00EB6058" w:rsidRPr="00CA1F05" w:rsidRDefault="00EB6058" w:rsidP="00EB6058">
                      <w:pPr>
                        <w:shd w:val="clear" w:color="auto" w:fill="D0FAFE"/>
                        <w:rPr>
                          <w:b/>
                          <w:color w:val="000000"/>
                        </w:rPr>
                      </w:pPr>
                      <w:r w:rsidRPr="005F1DDD">
                        <w:rPr>
                          <w:rFonts w:ascii="Comic Sans MS" w:hAnsi="Comic Sans MS"/>
                          <w:b/>
                          <w:sz w:val="20"/>
                          <w:u w:val="single"/>
                        </w:rPr>
                        <w:t xml:space="preserve">S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  <w:lang w:val="en-GB"/>
                        </w:rPr>
                        <w:sym w:font="Symbol" w:char="F040"/>
                      </w:r>
                      <w:r w:rsidRPr="00C13504">
                        <w:rPr>
                          <w:rFonts w:ascii="Comic Sans MS" w:hAnsi="Comic Sans MS"/>
                          <w:sz w:val="20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</w:t>
                      </w:r>
                      <w:r w:rsidRPr="00CA1F05">
                        <w:rPr>
                          <w:rFonts w:ascii="Comic Sans MS" w:hAnsi="Comic Sans MS"/>
                          <w:color w:val="FFFFFF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="00C1677C">
                        <w:rPr>
                          <w:rFonts w:ascii="Comic Sans MS" w:hAnsi="Comic Sans MS"/>
                          <w:b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     </w:t>
                      </w:r>
                      <w:r w:rsidRPr="00CA1F05">
                        <w:rPr>
                          <w:rFonts w:ascii="Comic Sans MS" w:hAnsi="Comic Sans MS"/>
                          <w:color w:val="FFFFFF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A900B0">
                        <w:rPr>
                          <w:rFonts w:ascii="Comic Sans MS" w:hAnsi="Comic Sans MS"/>
                          <w:b/>
                          <w:color w:val="000000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CA1F05">
                        <w:rPr>
                          <w:rFonts w:ascii="Comic Sans MS" w:hAnsi="Comic Sans MS"/>
                          <w:b/>
                          <w:color w:val="000000"/>
                          <w:sz w:val="20"/>
                          <w:u w:val="single"/>
                          <w:shd w:val="clear" w:color="auto" w:fill="D0FAFE"/>
                        </w:rPr>
                        <w:t>KN</w:t>
                      </w:r>
                      <w:r w:rsidRPr="00CA1F05">
                        <w:rPr>
                          <w:rFonts w:ascii="Comic Sans MS" w:hAnsi="Comic Sans MS"/>
                          <w:b/>
                          <w:color w:val="000000"/>
                          <w:sz w:val="20"/>
                          <w:u w:val="single"/>
                        </w:rPr>
                        <w:t>/m²</w:t>
                      </w:r>
                    </w:p>
                  </w:txbxContent>
                </v:textbox>
              </v:shape>
            </w:pict>
          </mc:Fallback>
        </mc:AlternateContent>
      </w:r>
      <w:r w:rsidR="000323E6" w:rsidRPr="000323E6">
        <w:rPr>
          <w:rFonts w:eastAsia="Times New Roman" w:cs="Times New Roman"/>
          <w:b/>
          <w:iCs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53B22A" wp14:editId="56E6DA2F">
                <wp:simplePos x="0" y="0"/>
                <wp:positionH relativeFrom="column">
                  <wp:posOffset>4874963</wp:posOffset>
                </wp:positionH>
                <wp:positionV relativeFrom="paragraph">
                  <wp:posOffset>114032</wp:posOffset>
                </wp:positionV>
                <wp:extent cx="517793" cy="154236"/>
                <wp:effectExtent l="0" t="0" r="15875" b="36830"/>
                <wp:wrapNone/>
                <wp:docPr id="326" name="Connecteur droit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793" cy="154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82559" id="Connecteur droit 32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5pt,9pt" to="424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" strokecolor="black [3040]"/>
            </w:pict>
          </mc:Fallback>
        </mc:AlternateContent>
      </w:r>
    </w:p>
    <w:p w:rsidR="00EB6058" w:rsidRDefault="000323E6" w:rsidP="000323E6">
      <w:pPr>
        <w:ind w:firstLine="720"/>
        <w:rPr>
          <w:rFonts w:eastAsia="Times New Roman" w:cs="Times New Roman"/>
          <w:b/>
          <w:iCs/>
          <w:color w:val="FF0000"/>
          <w:sz w:val="28"/>
          <w:szCs w:val="28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4ABA5" wp14:editId="4D3988D2">
                <wp:simplePos x="0" y="0"/>
                <wp:positionH relativeFrom="column">
                  <wp:posOffset>2985571</wp:posOffset>
                </wp:positionH>
                <wp:positionV relativeFrom="paragraph">
                  <wp:posOffset>51182</wp:posOffset>
                </wp:positionV>
                <wp:extent cx="208280" cy="151130"/>
                <wp:effectExtent l="0" t="19050" r="20320" b="20320"/>
                <wp:wrapNone/>
                <wp:docPr id="324" name="Flèche droit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AB7" id="Flèche droite 46" o:spid="_x0000_s1026" type="#_x0000_t13" style="position:absolute;margin-left:235.1pt;margin-top:4.05pt;width:16.4pt;height:1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" adj="13763" fillcolor="red" strokecolor="#385d8a">
                <v:path arrowok="t"/>
              </v:shape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S=</m:t>
        </m:r>
        <m:r>
          <m:rPr>
            <m:sty m:val="bi"/>
          </m:rPr>
          <w:rPr>
            <w:rFonts w:ascii="Cambria Math" w:hAnsi="Cambria Math"/>
            <w:color w:val="FF0000"/>
            <w:szCs w:val="28"/>
          </w:rPr>
          <m:t xml:space="preserve"> </m:t>
        </m:r>
      </m:oMath>
    </w:p>
    <w:p w:rsidR="000323E6" w:rsidRDefault="000323E6" w:rsidP="000323E6">
      <w:pPr>
        <w:ind w:firstLine="720"/>
        <w:rPr>
          <w:rFonts w:eastAsia="Times New Roman" w:cs="Times New Roman"/>
          <w:b/>
          <w:iCs/>
          <w:color w:val="FF0000"/>
          <w:sz w:val="28"/>
          <w:szCs w:val="28"/>
        </w:rPr>
      </w:pPr>
    </w:p>
    <w:p w:rsidR="000323E6" w:rsidRDefault="000323E6" w:rsidP="000323E6">
      <w:pPr>
        <w:pStyle w:val="TexteNiv2"/>
      </w:pPr>
      <w:r>
        <w:t>Compléter la case rose du tableur (</w:t>
      </w:r>
      <w:r>
        <w:t>L</w:t>
      </w:r>
      <w:r>
        <w:t>15). On prendra la valeur de g en case B1.</w:t>
      </w:r>
    </w:p>
    <w:p w:rsidR="000323E6" w:rsidRDefault="000323E6" w:rsidP="000323E6">
      <w:pPr>
        <w:ind w:firstLine="720"/>
        <w:rPr>
          <w:rFonts w:eastAsia="Times New Roman" w:cs="Times New Roman"/>
          <w:b/>
          <w:iCs/>
          <w:color w:val="FF0000"/>
          <w:sz w:val="28"/>
          <w:szCs w:val="28"/>
        </w:rPr>
      </w:pPr>
    </w:p>
    <w:p w:rsidR="00C1677C" w:rsidRDefault="00C1677C" w:rsidP="000323E6">
      <w:pPr>
        <w:ind w:firstLine="720"/>
        <w:rPr>
          <w:rFonts w:eastAsia="Times New Roman" w:cs="Times New Roman"/>
          <w:b/>
          <w:iCs/>
          <w:color w:val="FF0000"/>
          <w:sz w:val="28"/>
          <w:szCs w:val="28"/>
        </w:rPr>
      </w:pPr>
    </w:p>
    <w:p w:rsidR="000323E6" w:rsidRPr="000323E6" w:rsidRDefault="000323E6" w:rsidP="000323E6">
      <w:pPr>
        <w:pStyle w:val="Titre"/>
        <w:rPr>
          <w:rStyle w:val="rvts39"/>
          <w:sz w:val="40"/>
        </w:rPr>
      </w:pPr>
      <w:r w:rsidRPr="000323E6">
        <w:rPr>
          <w:rStyle w:val="rvts39"/>
        </w:rPr>
        <w:t>Conclusion</w:t>
      </w:r>
      <w:r w:rsidR="00EB6058" w:rsidRPr="000323E6">
        <w:rPr>
          <w:rStyle w:val="rvts39"/>
        </w:rPr>
        <w:t xml:space="preserve"> </w:t>
      </w:r>
    </w:p>
    <w:p w:rsidR="000323E6" w:rsidRDefault="000323E6" w:rsidP="000323E6">
      <w:pPr>
        <w:pStyle w:val="TexteNiv2"/>
        <w:rPr>
          <w:rStyle w:val="rvts39"/>
          <w:color w:val="000000"/>
        </w:rPr>
      </w:pPr>
      <w:r>
        <w:rPr>
          <w:rStyle w:val="rvts39"/>
          <w:color w:val="000000"/>
        </w:rPr>
        <w:t>Compléter les cases O15 puis O16 (valeur de g en B1)</w:t>
      </w:r>
    </w:p>
    <w:p w:rsidR="000323E6" w:rsidRDefault="000323E6" w:rsidP="000323E6">
      <w:pPr>
        <w:pStyle w:val="TexteNiv2"/>
        <w:rPr>
          <w:rStyle w:val="rvts39"/>
          <w:color w:val="000000"/>
        </w:rPr>
      </w:pPr>
      <w:r>
        <w:rPr>
          <w:rStyle w:val="rvts39"/>
          <w:color w:val="000000"/>
        </w:rPr>
        <w:t>Reporter cette valeur en E17, puis compléter les cases E18</w:t>
      </w:r>
      <w:r w:rsidR="006D16B4">
        <w:rPr>
          <w:rStyle w:val="rvts39"/>
          <w:color w:val="000000"/>
        </w:rPr>
        <w:t xml:space="preserve"> (=C5*C7)</w:t>
      </w:r>
      <w:r>
        <w:rPr>
          <w:rStyle w:val="rvts39"/>
          <w:color w:val="000000"/>
        </w:rPr>
        <w:t xml:space="preserve"> et E19, et enfin E20.</w:t>
      </w:r>
    </w:p>
    <w:p w:rsidR="000323E6" w:rsidRDefault="000323E6" w:rsidP="000323E6">
      <w:pPr>
        <w:pStyle w:val="TexteNiv2"/>
        <w:rPr>
          <w:rStyle w:val="rvts39"/>
          <w:color w:val="000000"/>
        </w:rPr>
      </w:pPr>
    </w:p>
    <w:p w:rsidR="000323E6" w:rsidRDefault="000323E6" w:rsidP="000323E6">
      <w:pPr>
        <w:pStyle w:val="TexteNiv2"/>
        <w:rPr>
          <w:rStyle w:val="rvts39"/>
          <w:color w:val="000000"/>
        </w:rPr>
      </w:pPr>
      <w:r>
        <w:rPr>
          <w:rStyle w:val="rvts39"/>
          <w:color w:val="000000"/>
        </w:rPr>
        <w:t>Conclure, directement dans H18, sur le fait que la charge totale est</w:t>
      </w:r>
      <w:r w:rsidR="006D16B4">
        <w:rPr>
          <w:rStyle w:val="rvts39"/>
          <w:color w:val="000000"/>
        </w:rPr>
        <w:t>,</w:t>
      </w:r>
      <w:r>
        <w:rPr>
          <w:rStyle w:val="rvts39"/>
          <w:color w:val="000000"/>
        </w:rPr>
        <w:t xml:space="preserve"> ou non</w:t>
      </w:r>
      <w:r w:rsidR="006D16B4">
        <w:rPr>
          <w:rStyle w:val="rvts39"/>
          <w:color w:val="000000"/>
        </w:rPr>
        <w:t>,</w:t>
      </w:r>
      <w:r>
        <w:rPr>
          <w:rStyle w:val="rvts39"/>
          <w:color w:val="000000"/>
        </w:rPr>
        <w:t xml:space="preserve"> reprise par le sol.</w:t>
      </w:r>
    </w:p>
    <w:p w:rsidR="00EB6058" w:rsidRPr="00C92E6A" w:rsidRDefault="00EB6058" w:rsidP="00FB6D99">
      <w:pPr>
        <w:pStyle w:val="rvps26"/>
        <w:spacing w:before="0" w:beforeAutospacing="0" w:after="0" w:afterAutospacing="0"/>
      </w:pPr>
      <w:r w:rsidRPr="00C92E6A">
        <w:rPr>
          <w:color w:val="000000"/>
        </w:rPr>
        <w:t> </w:t>
      </w:r>
    </w:p>
    <w:p w:rsidR="006D16B4" w:rsidRDefault="006D16B4" w:rsidP="006D16B4">
      <w:pPr>
        <w:pStyle w:val="Titre"/>
        <w:rPr>
          <w:rStyle w:val="rvts9"/>
        </w:rPr>
      </w:pPr>
      <w:r>
        <w:rPr>
          <w:rStyle w:val="rvts9"/>
        </w:rPr>
        <w:t>Evolution</w:t>
      </w:r>
    </w:p>
    <w:p w:rsidR="006D16B4" w:rsidRDefault="00EB6058" w:rsidP="006D16B4">
      <w:pPr>
        <w:pStyle w:val="TexteNiv2"/>
        <w:rPr>
          <w:rStyle w:val="rvts9"/>
          <w:color w:val="000000"/>
        </w:rPr>
      </w:pPr>
      <w:r w:rsidRPr="00C92E6A">
        <w:rPr>
          <w:rStyle w:val="rvts9"/>
          <w:color w:val="000000"/>
          <w:szCs w:val="24"/>
        </w:rPr>
        <w:t>Reprendre le calcul avec des dimensions de la semelle plus faibles</w:t>
      </w:r>
      <w:r w:rsidR="006D16B4">
        <w:rPr>
          <w:rStyle w:val="rvts9"/>
          <w:color w:val="000000"/>
        </w:rPr>
        <w:t xml:space="preserve"> </w:t>
      </w:r>
      <w:r w:rsidRPr="00C92E6A">
        <w:rPr>
          <w:rStyle w:val="rvts9"/>
          <w:color w:val="000000"/>
          <w:szCs w:val="24"/>
        </w:rPr>
        <w:t xml:space="preserve">: </w:t>
      </w:r>
      <w:r w:rsidR="006D16B4" w:rsidRPr="006D16B4">
        <w:rPr>
          <w:rStyle w:val="rvts41"/>
          <w:rFonts w:asciiTheme="minorHAnsi" w:hAnsiTheme="minorHAnsi" w:cstheme="minorHAnsi"/>
          <w:color w:val="000000"/>
          <w:szCs w:val="24"/>
        </w:rPr>
        <w:t>L = l</w:t>
      </w:r>
      <w:r w:rsidRPr="00C92E6A">
        <w:rPr>
          <w:rStyle w:val="rvts9"/>
          <w:color w:val="000000"/>
          <w:szCs w:val="24"/>
        </w:rPr>
        <w:t xml:space="preserve"> = 30 cm</w:t>
      </w:r>
      <w:r w:rsidR="006D16B4">
        <w:rPr>
          <w:rStyle w:val="rvts9"/>
          <w:color w:val="000000"/>
        </w:rPr>
        <w:t>.</w:t>
      </w:r>
    </w:p>
    <w:p w:rsidR="006D16B4" w:rsidRDefault="006D16B4" w:rsidP="006D16B4">
      <w:pPr>
        <w:pStyle w:val="TexteNiv2"/>
        <w:rPr>
          <w:rStyle w:val="rvts9"/>
          <w:color w:val="000000"/>
        </w:rPr>
      </w:pPr>
      <w:r>
        <w:rPr>
          <w:rStyle w:val="rvts9"/>
          <w:color w:val="000000"/>
        </w:rPr>
        <w:t>Pour cela copier/coller l'ensemble du tableau dans la case A25.</w:t>
      </w:r>
    </w:p>
    <w:p w:rsidR="006D16B4" w:rsidRDefault="006D16B4" w:rsidP="006D16B4">
      <w:pPr>
        <w:pStyle w:val="TexteNiv2"/>
        <w:rPr>
          <w:rStyle w:val="rvts9"/>
          <w:color w:val="000000"/>
        </w:rPr>
      </w:pPr>
      <w:r>
        <w:rPr>
          <w:rStyle w:val="rvts9"/>
          <w:color w:val="000000"/>
        </w:rPr>
        <w:t>Modifier la valeur de la semelle en case C29 et C31, D29 et D31.</w:t>
      </w:r>
    </w:p>
    <w:p w:rsidR="006D16B4" w:rsidRPr="00C1677C" w:rsidRDefault="006D16B4" w:rsidP="006D16B4">
      <w:pPr>
        <w:pStyle w:val="TexteNiv2"/>
        <w:rPr>
          <w:rStyle w:val="rvts39"/>
          <w:color w:val="FF0000"/>
        </w:rPr>
      </w:pPr>
    </w:p>
    <w:p w:rsidR="006D16B4" w:rsidRDefault="006D16B4" w:rsidP="006D16B4">
      <w:pPr>
        <w:pStyle w:val="TexteNiv2"/>
        <w:rPr>
          <w:rStyle w:val="rvts39"/>
          <w:color w:val="000000"/>
        </w:rPr>
      </w:pPr>
      <w:r>
        <w:rPr>
          <w:rStyle w:val="rvts39"/>
          <w:color w:val="000000"/>
        </w:rPr>
        <w:t>Conclure, directement dans H</w:t>
      </w:r>
      <w:r>
        <w:rPr>
          <w:rStyle w:val="rvts39"/>
          <w:color w:val="000000"/>
        </w:rPr>
        <w:t>42</w:t>
      </w:r>
      <w:r>
        <w:rPr>
          <w:rStyle w:val="rvts39"/>
          <w:color w:val="000000"/>
        </w:rPr>
        <w:t>, sur le fait que la charge totale est, ou non, reprise par le sol.</w:t>
      </w:r>
    </w:p>
    <w:p w:rsidR="00EB6058" w:rsidRPr="00C92E6A" w:rsidRDefault="00EB6058" w:rsidP="006D16B4">
      <w:pPr>
        <w:pStyle w:val="TexteNiv2"/>
      </w:pPr>
      <w:r w:rsidRPr="00C92E6A">
        <w:t> </w:t>
      </w:r>
    </w:p>
    <w:p w:rsidR="00EB6058" w:rsidRPr="00C92E6A" w:rsidRDefault="00EB6058" w:rsidP="00FB6D99">
      <w:pPr>
        <w:pStyle w:val="rvps28"/>
        <w:spacing w:before="0" w:beforeAutospacing="0" w:after="0" w:afterAutospacing="0"/>
      </w:pPr>
    </w:p>
    <w:p w:rsidR="009500F9" w:rsidRPr="00C92E6A" w:rsidRDefault="009500F9" w:rsidP="00FB6D99">
      <w:pPr>
        <w:rPr>
          <w:rFonts w:eastAsia="Times New Roman" w:cs="Times New Roman"/>
          <w:i/>
          <w:szCs w:val="24"/>
          <w:lang w:eastAsia="fr-FR"/>
        </w:rPr>
      </w:pPr>
    </w:p>
    <w:sectPr w:rsidR="009500F9" w:rsidRPr="00C92E6A" w:rsidSect="006E3FBC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135" w:right="720" w:bottom="568" w:left="720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E09" w:rsidRDefault="00183E09" w:rsidP="00A332DE">
      <w:r>
        <w:separator/>
      </w:r>
    </w:p>
  </w:endnote>
  <w:endnote w:type="continuationSeparator" w:id="0">
    <w:p w:rsidR="00183E09" w:rsidRDefault="00183E09" w:rsidP="00A3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559713"/>
      <w:docPartObj>
        <w:docPartGallery w:val="Page Numbers (Bottom of Page)"/>
        <w:docPartUnique/>
      </w:docPartObj>
    </w:sdtPr>
    <w:sdtEndPr/>
    <w:sdtContent>
      <w:sdt>
        <w:sdtPr>
          <w:id w:val="-356042729"/>
          <w:docPartObj>
            <w:docPartGallery w:val="Page Numbers (Top of Page)"/>
            <w:docPartUnique/>
          </w:docPartObj>
        </w:sdtPr>
        <w:sdtEndPr/>
        <w:sdtContent>
          <w:p w:rsidR="00183E09" w:rsidRDefault="00183E09" w:rsidP="004D7B8B">
            <w:pPr>
              <w:jc w:val="right"/>
            </w:pPr>
            <w:r>
              <w:t xml:space="preserve"> </w:t>
            </w:r>
            <w:r w:rsidR="00A57F87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57F87">
              <w:rPr>
                <w:b/>
                <w:bCs/>
                <w:szCs w:val="24"/>
              </w:rPr>
              <w:fldChar w:fldCharType="separate"/>
            </w:r>
            <w:r w:rsidR="00AA046B">
              <w:rPr>
                <w:b/>
                <w:bCs/>
                <w:noProof/>
              </w:rPr>
              <w:t>1</w:t>
            </w:r>
            <w:r w:rsidR="00A57F87">
              <w:rPr>
                <w:b/>
                <w:bCs/>
                <w:szCs w:val="24"/>
              </w:rPr>
              <w:fldChar w:fldCharType="end"/>
            </w:r>
            <w:r>
              <w:t xml:space="preserve"> / </w:t>
            </w:r>
            <w:r w:rsidR="00A57F87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57F87">
              <w:rPr>
                <w:b/>
                <w:bCs/>
                <w:szCs w:val="24"/>
              </w:rPr>
              <w:fldChar w:fldCharType="separate"/>
            </w:r>
            <w:r w:rsidR="00AA046B">
              <w:rPr>
                <w:b/>
                <w:bCs/>
                <w:noProof/>
              </w:rPr>
              <w:t>3</w:t>
            </w:r>
            <w:r w:rsidR="00A57F8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83E09" w:rsidRDefault="00183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E09" w:rsidRDefault="00183E09" w:rsidP="00A332DE">
      <w:r>
        <w:separator/>
      </w:r>
    </w:p>
  </w:footnote>
  <w:footnote w:type="continuationSeparator" w:id="0">
    <w:p w:rsidR="00183E09" w:rsidRDefault="00183E09" w:rsidP="00A33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C1677C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19" o:spid="_x0000_s2050" type="#_x0000_t75" style="position:absolute;margin-left:0;margin-top:0;width:552.7pt;height:781.2pt;z-index:-251657216;mso-position-horizontal:center;mso-position-horizontal-relative:margin;mso-position-vertical:center;mso-position-vertical-relative:margin" o:allowincell="f">
          <v:imagedata r:id="rId1" o:title="fond_transvers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C1677C" w:rsidP="003B582A">
    <w:pPr>
      <w:ind w:right="-166"/>
      <w:jc w:val="right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20" o:spid="_x0000_s2051" type="#_x0000_t75" style="position:absolute;left:0;text-align:left;margin-left:-25.1pt;margin-top:-48.05pt;width:575.1pt;height:43.75pt;z-index:-251661313;mso-position-horizontal-relative:margin;mso-position-vertical-relative:margin" o:allowincell="f">
          <v:imagedata r:id="rId1" o:title="fond_transversal" cropbottom="58259f" cropleft="21649f"/>
          <w10:wrap anchorx="margin" anchory="margin"/>
        </v:shape>
      </w:pict>
    </w:r>
    <w:r w:rsidR="00183E09">
      <w:rPr>
        <w:noProof/>
        <w:lang w:eastAsia="fr-FR"/>
      </w:rPr>
      <w:drawing>
        <wp:anchor distT="0" distB="0" distL="114300" distR="114300" simplePos="0" relativeHeight="251696128" behindDoc="1" locked="0" layoutInCell="0" allowOverlap="1">
          <wp:simplePos x="0" y="0"/>
          <wp:positionH relativeFrom="margin">
            <wp:posOffset>-318770</wp:posOffset>
          </wp:positionH>
          <wp:positionV relativeFrom="margin">
            <wp:posOffset>-614045</wp:posOffset>
          </wp:positionV>
          <wp:extent cx="1341755" cy="593725"/>
          <wp:effectExtent l="0" t="0" r="0" b="0"/>
          <wp:wrapNone/>
          <wp:docPr id="16" name="WordPictureWatermark1169120" descr="fond_transvers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169120" descr="fond_transversal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l="6104" t="1690" r="66966" b="88896"/>
                  <a:stretch/>
                </pic:blipFill>
                <pic:spPr bwMode="auto">
                  <a:xfrm>
                    <a:off x="0" y="0"/>
                    <a:ext cx="1341755" cy="593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83E09">
      <w:tab/>
      <w:t xml:space="preserve">           Enseignement Technologique Transversal</w:t>
    </w:r>
  </w:p>
  <w:p w:rsidR="00183E09" w:rsidRDefault="00183E09" w:rsidP="003B582A">
    <w:pPr>
      <w:ind w:right="-166"/>
      <w:jc w:val="right"/>
    </w:pPr>
    <w:r>
      <w:t xml:space="preserve">AP – </w:t>
    </w:r>
    <w:r w:rsidR="00250D20">
      <w:t>Descente de Charges</w:t>
    </w:r>
  </w:p>
  <w:p w:rsidR="00183E09" w:rsidRPr="0058472A" w:rsidRDefault="00183E09" w:rsidP="0058472A">
    <w:pPr>
      <w:jc w:val="right"/>
      <w:rPr>
        <w:sz w:val="16"/>
        <w:szCs w:val="16"/>
      </w:rPr>
    </w:pPr>
    <w:r w:rsidRPr="00C13A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C1677C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18" o:spid="_x0000_s2049" type="#_x0000_t75" style="position:absolute;margin-left:0;margin-top:0;width:552.7pt;height:781.2pt;z-index:-251658240;mso-position-horizontal:center;mso-position-horizontal-relative:margin;mso-position-vertical:center;mso-position-vertical-relative:margin" o:allowincell="f">
          <v:imagedata r:id="rId1" o:title="fond_transvers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3A2D55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F3468"/>
    <w:multiLevelType w:val="hybridMultilevel"/>
    <w:tmpl w:val="81AC24C8"/>
    <w:lvl w:ilvl="0" w:tplc="04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6B00F05"/>
    <w:multiLevelType w:val="hybridMultilevel"/>
    <w:tmpl w:val="8DD0FF68"/>
    <w:lvl w:ilvl="0" w:tplc="38D0E02E">
      <w:start w:val="1"/>
      <w:numFmt w:val="decimal"/>
      <w:pStyle w:val="Raph3"/>
      <w:lvlText w:val="2.1.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E35CEC20">
      <w:start w:val="1"/>
      <w:numFmt w:val="lowerLetter"/>
      <w:pStyle w:val="Raph3bis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6051"/>
    <w:multiLevelType w:val="hybridMultilevel"/>
    <w:tmpl w:val="F754D590"/>
    <w:lvl w:ilvl="0" w:tplc="AA88CC72">
      <w:start w:val="1"/>
      <w:numFmt w:val="decimal"/>
      <w:pStyle w:val="Exercice"/>
      <w:lvlText w:val="Exercice %1 : "/>
      <w:lvlJc w:val="left"/>
      <w:pPr>
        <w:ind w:left="10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0450D68"/>
    <w:multiLevelType w:val="multilevel"/>
    <w:tmpl w:val="098A6F7E"/>
    <w:lvl w:ilvl="0">
      <w:start w:val="1"/>
      <w:numFmt w:val="decimal"/>
      <w:pStyle w:val="Titr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Niveau2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pStyle w:val="Niveau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30321C"/>
    <w:multiLevelType w:val="hybridMultilevel"/>
    <w:tmpl w:val="1EEA7980"/>
    <w:lvl w:ilvl="0" w:tplc="A8180BC0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4FF1"/>
    <w:multiLevelType w:val="hybridMultilevel"/>
    <w:tmpl w:val="2AF0B3F8"/>
    <w:lvl w:ilvl="0" w:tplc="9D8EE010">
      <w:start w:val="1"/>
      <w:numFmt w:val="decimal"/>
      <w:pStyle w:val="Questions"/>
      <w:lvlText w:val="Q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86F"/>
    <w:multiLevelType w:val="hybridMultilevel"/>
    <w:tmpl w:val="5B2C3C18"/>
    <w:lvl w:ilvl="0" w:tplc="934A0288">
      <w:numFmt w:val="bullet"/>
      <w:lvlText w:val=""/>
      <w:lvlJc w:val="left"/>
      <w:pPr>
        <w:tabs>
          <w:tab w:val="num" w:pos="3900"/>
        </w:tabs>
        <w:ind w:left="3900" w:hanging="360"/>
      </w:pPr>
      <w:rPr>
        <w:rFonts w:ascii="Wingdings 3" w:eastAsia="Times New Roman" w:hAnsi="Wingdings 3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7577356D"/>
    <w:multiLevelType w:val="hybridMultilevel"/>
    <w:tmpl w:val="9BC09040"/>
    <w:lvl w:ilvl="0" w:tplc="ED440ACC"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B21201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701BF"/>
    <w:multiLevelType w:val="hybridMultilevel"/>
    <w:tmpl w:val="74E288A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C5"/>
    <w:rsid w:val="00004349"/>
    <w:rsid w:val="00007FE0"/>
    <w:rsid w:val="00010441"/>
    <w:rsid w:val="00012FA0"/>
    <w:rsid w:val="00014B6F"/>
    <w:rsid w:val="00015AD0"/>
    <w:rsid w:val="00016D1B"/>
    <w:rsid w:val="000170D8"/>
    <w:rsid w:val="0002012C"/>
    <w:rsid w:val="00022262"/>
    <w:rsid w:val="000274A3"/>
    <w:rsid w:val="000323E6"/>
    <w:rsid w:val="00042C71"/>
    <w:rsid w:val="00060528"/>
    <w:rsid w:val="000608A5"/>
    <w:rsid w:val="00060EE0"/>
    <w:rsid w:val="00063070"/>
    <w:rsid w:val="00065C3B"/>
    <w:rsid w:val="00067743"/>
    <w:rsid w:val="000746F2"/>
    <w:rsid w:val="000779F4"/>
    <w:rsid w:val="00082809"/>
    <w:rsid w:val="00082B6A"/>
    <w:rsid w:val="00083253"/>
    <w:rsid w:val="00084DCB"/>
    <w:rsid w:val="00085B5F"/>
    <w:rsid w:val="00087597"/>
    <w:rsid w:val="000963B8"/>
    <w:rsid w:val="000A6AC3"/>
    <w:rsid w:val="000B08D0"/>
    <w:rsid w:val="000B64C6"/>
    <w:rsid w:val="000B66FA"/>
    <w:rsid w:val="000C019C"/>
    <w:rsid w:val="000C6BA0"/>
    <w:rsid w:val="000D3DD2"/>
    <w:rsid w:val="000D736E"/>
    <w:rsid w:val="000E0B9B"/>
    <w:rsid w:val="000E0DCB"/>
    <w:rsid w:val="000E4029"/>
    <w:rsid w:val="000F37C1"/>
    <w:rsid w:val="000F3892"/>
    <w:rsid w:val="000F6423"/>
    <w:rsid w:val="000F7059"/>
    <w:rsid w:val="001007B7"/>
    <w:rsid w:val="001034B7"/>
    <w:rsid w:val="00103ABF"/>
    <w:rsid w:val="00104979"/>
    <w:rsid w:val="001059C5"/>
    <w:rsid w:val="00114A79"/>
    <w:rsid w:val="00117546"/>
    <w:rsid w:val="001226E9"/>
    <w:rsid w:val="00125331"/>
    <w:rsid w:val="001267B6"/>
    <w:rsid w:val="0013305B"/>
    <w:rsid w:val="001352A8"/>
    <w:rsid w:val="00143EAF"/>
    <w:rsid w:val="00150C1C"/>
    <w:rsid w:val="001522DC"/>
    <w:rsid w:val="00154025"/>
    <w:rsid w:val="00156271"/>
    <w:rsid w:val="00161CC6"/>
    <w:rsid w:val="00163908"/>
    <w:rsid w:val="00163A38"/>
    <w:rsid w:val="00170119"/>
    <w:rsid w:val="001742F7"/>
    <w:rsid w:val="00176A67"/>
    <w:rsid w:val="00180EF8"/>
    <w:rsid w:val="00183E09"/>
    <w:rsid w:val="00186EB3"/>
    <w:rsid w:val="00191299"/>
    <w:rsid w:val="00191465"/>
    <w:rsid w:val="00194A7F"/>
    <w:rsid w:val="001951DD"/>
    <w:rsid w:val="001A0105"/>
    <w:rsid w:val="001A2514"/>
    <w:rsid w:val="001A3114"/>
    <w:rsid w:val="001A3290"/>
    <w:rsid w:val="001A4C57"/>
    <w:rsid w:val="001A58B7"/>
    <w:rsid w:val="001A60E1"/>
    <w:rsid w:val="001B005F"/>
    <w:rsid w:val="001B0967"/>
    <w:rsid w:val="001B7C44"/>
    <w:rsid w:val="001D2576"/>
    <w:rsid w:val="001D5CC7"/>
    <w:rsid w:val="001D6118"/>
    <w:rsid w:val="001E289A"/>
    <w:rsid w:val="001E3A5A"/>
    <w:rsid w:val="001F6F69"/>
    <w:rsid w:val="002064D3"/>
    <w:rsid w:val="00211300"/>
    <w:rsid w:val="00211C47"/>
    <w:rsid w:val="00212437"/>
    <w:rsid w:val="00213FAD"/>
    <w:rsid w:val="00216DAD"/>
    <w:rsid w:val="0022197F"/>
    <w:rsid w:val="00222085"/>
    <w:rsid w:val="002325F8"/>
    <w:rsid w:val="002347B0"/>
    <w:rsid w:val="0023536D"/>
    <w:rsid w:val="002455D5"/>
    <w:rsid w:val="002457BA"/>
    <w:rsid w:val="00250D20"/>
    <w:rsid w:val="00250E7A"/>
    <w:rsid w:val="00252153"/>
    <w:rsid w:val="002643D5"/>
    <w:rsid w:val="0026626C"/>
    <w:rsid w:val="00266B35"/>
    <w:rsid w:val="00282A75"/>
    <w:rsid w:val="00282A9B"/>
    <w:rsid w:val="002838C9"/>
    <w:rsid w:val="002844D9"/>
    <w:rsid w:val="002857AA"/>
    <w:rsid w:val="0028665F"/>
    <w:rsid w:val="002924EF"/>
    <w:rsid w:val="00293690"/>
    <w:rsid w:val="00294DF3"/>
    <w:rsid w:val="002963D5"/>
    <w:rsid w:val="00297EB8"/>
    <w:rsid w:val="002B3177"/>
    <w:rsid w:val="002B42CA"/>
    <w:rsid w:val="002C43B1"/>
    <w:rsid w:val="002D19FB"/>
    <w:rsid w:val="002D7623"/>
    <w:rsid w:val="002D7770"/>
    <w:rsid w:val="002E558F"/>
    <w:rsid w:val="002F2302"/>
    <w:rsid w:val="002F3531"/>
    <w:rsid w:val="002F45F1"/>
    <w:rsid w:val="002F75D6"/>
    <w:rsid w:val="0030267C"/>
    <w:rsid w:val="003150FE"/>
    <w:rsid w:val="00317B66"/>
    <w:rsid w:val="00317BDA"/>
    <w:rsid w:val="003213DB"/>
    <w:rsid w:val="003215FE"/>
    <w:rsid w:val="003334DD"/>
    <w:rsid w:val="00344E8B"/>
    <w:rsid w:val="00346438"/>
    <w:rsid w:val="00346BCA"/>
    <w:rsid w:val="00346DCC"/>
    <w:rsid w:val="00350D0B"/>
    <w:rsid w:val="00353F20"/>
    <w:rsid w:val="0036442A"/>
    <w:rsid w:val="003647D0"/>
    <w:rsid w:val="00365342"/>
    <w:rsid w:val="003662E5"/>
    <w:rsid w:val="0036684E"/>
    <w:rsid w:val="003735F5"/>
    <w:rsid w:val="0037627C"/>
    <w:rsid w:val="00376415"/>
    <w:rsid w:val="003814C7"/>
    <w:rsid w:val="00382F9B"/>
    <w:rsid w:val="00383816"/>
    <w:rsid w:val="0039468A"/>
    <w:rsid w:val="0039774F"/>
    <w:rsid w:val="003A21CA"/>
    <w:rsid w:val="003A2ABB"/>
    <w:rsid w:val="003A6736"/>
    <w:rsid w:val="003B3235"/>
    <w:rsid w:val="003B46A5"/>
    <w:rsid w:val="003B582A"/>
    <w:rsid w:val="003B740E"/>
    <w:rsid w:val="003C3997"/>
    <w:rsid w:val="003C4641"/>
    <w:rsid w:val="003D2A95"/>
    <w:rsid w:val="003D315C"/>
    <w:rsid w:val="003E09A3"/>
    <w:rsid w:val="003E2E7E"/>
    <w:rsid w:val="003F0886"/>
    <w:rsid w:val="003F1BB4"/>
    <w:rsid w:val="003F1FBF"/>
    <w:rsid w:val="003F6BEE"/>
    <w:rsid w:val="00405FCC"/>
    <w:rsid w:val="00407220"/>
    <w:rsid w:val="00411A7E"/>
    <w:rsid w:val="004121CA"/>
    <w:rsid w:val="0041284D"/>
    <w:rsid w:val="00413B49"/>
    <w:rsid w:val="00413B9C"/>
    <w:rsid w:val="00414C1F"/>
    <w:rsid w:val="00420AF3"/>
    <w:rsid w:val="0042422D"/>
    <w:rsid w:val="004336B8"/>
    <w:rsid w:val="00436ED9"/>
    <w:rsid w:val="00437218"/>
    <w:rsid w:val="00440460"/>
    <w:rsid w:val="00440906"/>
    <w:rsid w:val="00443AFD"/>
    <w:rsid w:val="00443CC1"/>
    <w:rsid w:val="00444516"/>
    <w:rsid w:val="004532FC"/>
    <w:rsid w:val="00456CE8"/>
    <w:rsid w:val="0045731A"/>
    <w:rsid w:val="00460D6F"/>
    <w:rsid w:val="0046462C"/>
    <w:rsid w:val="00464ED2"/>
    <w:rsid w:val="004672B1"/>
    <w:rsid w:val="00467CD9"/>
    <w:rsid w:val="0047006C"/>
    <w:rsid w:val="00470E2E"/>
    <w:rsid w:val="00472A7B"/>
    <w:rsid w:val="0047792E"/>
    <w:rsid w:val="004839F4"/>
    <w:rsid w:val="0048668F"/>
    <w:rsid w:val="00486C04"/>
    <w:rsid w:val="004870C1"/>
    <w:rsid w:val="00487E0D"/>
    <w:rsid w:val="00490ECC"/>
    <w:rsid w:val="00497865"/>
    <w:rsid w:val="004A7218"/>
    <w:rsid w:val="004A74CE"/>
    <w:rsid w:val="004B2520"/>
    <w:rsid w:val="004B2C60"/>
    <w:rsid w:val="004C0D59"/>
    <w:rsid w:val="004C2D2A"/>
    <w:rsid w:val="004C4FF6"/>
    <w:rsid w:val="004D149E"/>
    <w:rsid w:val="004D488E"/>
    <w:rsid w:val="004D57C8"/>
    <w:rsid w:val="004D7B72"/>
    <w:rsid w:val="004D7B8B"/>
    <w:rsid w:val="004E0D57"/>
    <w:rsid w:val="004E1323"/>
    <w:rsid w:val="004F12AF"/>
    <w:rsid w:val="004F4E5F"/>
    <w:rsid w:val="004F50A5"/>
    <w:rsid w:val="0050177C"/>
    <w:rsid w:val="005023B5"/>
    <w:rsid w:val="00505240"/>
    <w:rsid w:val="0050578E"/>
    <w:rsid w:val="00506A84"/>
    <w:rsid w:val="00511F6D"/>
    <w:rsid w:val="00523B83"/>
    <w:rsid w:val="00524D3B"/>
    <w:rsid w:val="00530800"/>
    <w:rsid w:val="005430DE"/>
    <w:rsid w:val="00547517"/>
    <w:rsid w:val="005547B0"/>
    <w:rsid w:val="00554B37"/>
    <w:rsid w:val="00556CB1"/>
    <w:rsid w:val="00562439"/>
    <w:rsid w:val="00564033"/>
    <w:rsid w:val="00565E00"/>
    <w:rsid w:val="00571B49"/>
    <w:rsid w:val="0057380F"/>
    <w:rsid w:val="00581320"/>
    <w:rsid w:val="0058472A"/>
    <w:rsid w:val="00587D41"/>
    <w:rsid w:val="0059009D"/>
    <w:rsid w:val="00592C35"/>
    <w:rsid w:val="00594F7A"/>
    <w:rsid w:val="005A1389"/>
    <w:rsid w:val="005A13A7"/>
    <w:rsid w:val="005A1F75"/>
    <w:rsid w:val="005A2C93"/>
    <w:rsid w:val="005A342A"/>
    <w:rsid w:val="005A34F5"/>
    <w:rsid w:val="005A50B1"/>
    <w:rsid w:val="005B0C34"/>
    <w:rsid w:val="005B306D"/>
    <w:rsid w:val="005B3E70"/>
    <w:rsid w:val="005B4B52"/>
    <w:rsid w:val="005B5C2B"/>
    <w:rsid w:val="005C3AF6"/>
    <w:rsid w:val="005C3B5E"/>
    <w:rsid w:val="005C48D2"/>
    <w:rsid w:val="005C7601"/>
    <w:rsid w:val="005D49D8"/>
    <w:rsid w:val="005D75BB"/>
    <w:rsid w:val="005E2594"/>
    <w:rsid w:val="005E262D"/>
    <w:rsid w:val="005E3DCB"/>
    <w:rsid w:val="005E7877"/>
    <w:rsid w:val="005F32B2"/>
    <w:rsid w:val="005F77CA"/>
    <w:rsid w:val="006052EC"/>
    <w:rsid w:val="006141AB"/>
    <w:rsid w:val="00620C55"/>
    <w:rsid w:val="006248C7"/>
    <w:rsid w:val="0062620C"/>
    <w:rsid w:val="00630516"/>
    <w:rsid w:val="00633357"/>
    <w:rsid w:val="00636BBB"/>
    <w:rsid w:val="00641E3B"/>
    <w:rsid w:val="006425F6"/>
    <w:rsid w:val="0064356C"/>
    <w:rsid w:val="00670154"/>
    <w:rsid w:val="00673328"/>
    <w:rsid w:val="0068187D"/>
    <w:rsid w:val="00683AC7"/>
    <w:rsid w:val="006863E6"/>
    <w:rsid w:val="00686978"/>
    <w:rsid w:val="00694299"/>
    <w:rsid w:val="006A1207"/>
    <w:rsid w:val="006A1644"/>
    <w:rsid w:val="006A1E80"/>
    <w:rsid w:val="006A2F33"/>
    <w:rsid w:val="006A4EF4"/>
    <w:rsid w:val="006A5ECD"/>
    <w:rsid w:val="006A64FD"/>
    <w:rsid w:val="006A7802"/>
    <w:rsid w:val="006A7D2B"/>
    <w:rsid w:val="006B0899"/>
    <w:rsid w:val="006B4580"/>
    <w:rsid w:val="006B6F3F"/>
    <w:rsid w:val="006C532D"/>
    <w:rsid w:val="006C5F79"/>
    <w:rsid w:val="006C65BD"/>
    <w:rsid w:val="006D003E"/>
    <w:rsid w:val="006D16B4"/>
    <w:rsid w:val="006E0875"/>
    <w:rsid w:val="006E0A7E"/>
    <w:rsid w:val="006E1015"/>
    <w:rsid w:val="006E1087"/>
    <w:rsid w:val="006E3FBC"/>
    <w:rsid w:val="007058E1"/>
    <w:rsid w:val="00710DCB"/>
    <w:rsid w:val="007136B5"/>
    <w:rsid w:val="00721AFE"/>
    <w:rsid w:val="00731A6F"/>
    <w:rsid w:val="00734B14"/>
    <w:rsid w:val="00736700"/>
    <w:rsid w:val="00737B6D"/>
    <w:rsid w:val="00740670"/>
    <w:rsid w:val="00743A7C"/>
    <w:rsid w:val="007524BF"/>
    <w:rsid w:val="00754377"/>
    <w:rsid w:val="00755B0E"/>
    <w:rsid w:val="00757693"/>
    <w:rsid w:val="00761657"/>
    <w:rsid w:val="00764E23"/>
    <w:rsid w:val="00765C27"/>
    <w:rsid w:val="00773563"/>
    <w:rsid w:val="0077449B"/>
    <w:rsid w:val="007745E7"/>
    <w:rsid w:val="00776406"/>
    <w:rsid w:val="00786BBE"/>
    <w:rsid w:val="00792D22"/>
    <w:rsid w:val="00792FAD"/>
    <w:rsid w:val="007949AF"/>
    <w:rsid w:val="00795313"/>
    <w:rsid w:val="00796DEF"/>
    <w:rsid w:val="007A522E"/>
    <w:rsid w:val="007A6535"/>
    <w:rsid w:val="007A6836"/>
    <w:rsid w:val="007B5A58"/>
    <w:rsid w:val="007B6133"/>
    <w:rsid w:val="007C1D46"/>
    <w:rsid w:val="007C47D3"/>
    <w:rsid w:val="007D0C45"/>
    <w:rsid w:val="007D24BA"/>
    <w:rsid w:val="007D26AA"/>
    <w:rsid w:val="007D2929"/>
    <w:rsid w:val="007D4382"/>
    <w:rsid w:val="007D468B"/>
    <w:rsid w:val="007D6366"/>
    <w:rsid w:val="007D6AB3"/>
    <w:rsid w:val="007E11E3"/>
    <w:rsid w:val="007F1CF9"/>
    <w:rsid w:val="007F3A11"/>
    <w:rsid w:val="007F3C07"/>
    <w:rsid w:val="00800897"/>
    <w:rsid w:val="00800F8C"/>
    <w:rsid w:val="00807725"/>
    <w:rsid w:val="008101F5"/>
    <w:rsid w:val="008109E5"/>
    <w:rsid w:val="00811212"/>
    <w:rsid w:val="00813DE2"/>
    <w:rsid w:val="00815070"/>
    <w:rsid w:val="00816C85"/>
    <w:rsid w:val="00822F26"/>
    <w:rsid w:val="00825AA4"/>
    <w:rsid w:val="00826B90"/>
    <w:rsid w:val="0083409E"/>
    <w:rsid w:val="00835653"/>
    <w:rsid w:val="00843311"/>
    <w:rsid w:val="00845034"/>
    <w:rsid w:val="0086162B"/>
    <w:rsid w:val="008633B4"/>
    <w:rsid w:val="00864467"/>
    <w:rsid w:val="008646C2"/>
    <w:rsid w:val="008727DE"/>
    <w:rsid w:val="00874480"/>
    <w:rsid w:val="00875439"/>
    <w:rsid w:val="00877013"/>
    <w:rsid w:val="00877CB4"/>
    <w:rsid w:val="0088227B"/>
    <w:rsid w:val="00883AA2"/>
    <w:rsid w:val="00883F06"/>
    <w:rsid w:val="00893AC6"/>
    <w:rsid w:val="008A340E"/>
    <w:rsid w:val="008A6862"/>
    <w:rsid w:val="008A7E53"/>
    <w:rsid w:val="008B334C"/>
    <w:rsid w:val="008B4C68"/>
    <w:rsid w:val="008B66ED"/>
    <w:rsid w:val="008B6761"/>
    <w:rsid w:val="008C0682"/>
    <w:rsid w:val="008C0D87"/>
    <w:rsid w:val="008C1C5A"/>
    <w:rsid w:val="008C1E2D"/>
    <w:rsid w:val="008C1FB1"/>
    <w:rsid w:val="008D1134"/>
    <w:rsid w:val="008E5D86"/>
    <w:rsid w:val="008F3713"/>
    <w:rsid w:val="008F4562"/>
    <w:rsid w:val="009071A1"/>
    <w:rsid w:val="00910BA7"/>
    <w:rsid w:val="0091215D"/>
    <w:rsid w:val="00913E63"/>
    <w:rsid w:val="009157B2"/>
    <w:rsid w:val="00922CD4"/>
    <w:rsid w:val="009245EB"/>
    <w:rsid w:val="00934071"/>
    <w:rsid w:val="009438CF"/>
    <w:rsid w:val="009452CC"/>
    <w:rsid w:val="00945F9A"/>
    <w:rsid w:val="009500F9"/>
    <w:rsid w:val="009527B1"/>
    <w:rsid w:val="009536A8"/>
    <w:rsid w:val="00954D0F"/>
    <w:rsid w:val="009665D0"/>
    <w:rsid w:val="009669A3"/>
    <w:rsid w:val="0096754A"/>
    <w:rsid w:val="00970FC1"/>
    <w:rsid w:val="009738B9"/>
    <w:rsid w:val="009739E2"/>
    <w:rsid w:val="00983C46"/>
    <w:rsid w:val="00984314"/>
    <w:rsid w:val="009957C8"/>
    <w:rsid w:val="00995947"/>
    <w:rsid w:val="009A3D04"/>
    <w:rsid w:val="009B0307"/>
    <w:rsid w:val="009B1FF5"/>
    <w:rsid w:val="009B2A63"/>
    <w:rsid w:val="009B3CFE"/>
    <w:rsid w:val="009C04B1"/>
    <w:rsid w:val="009C1DAA"/>
    <w:rsid w:val="009C2D7B"/>
    <w:rsid w:val="009C43BF"/>
    <w:rsid w:val="009D412B"/>
    <w:rsid w:val="009D4B0D"/>
    <w:rsid w:val="009D4E79"/>
    <w:rsid w:val="009E297B"/>
    <w:rsid w:val="009E4446"/>
    <w:rsid w:val="009E5CA1"/>
    <w:rsid w:val="009E7528"/>
    <w:rsid w:val="009F0195"/>
    <w:rsid w:val="009F6D86"/>
    <w:rsid w:val="00A0062A"/>
    <w:rsid w:val="00A028E8"/>
    <w:rsid w:val="00A0622D"/>
    <w:rsid w:val="00A16FDF"/>
    <w:rsid w:val="00A26C10"/>
    <w:rsid w:val="00A30891"/>
    <w:rsid w:val="00A31BB4"/>
    <w:rsid w:val="00A332DE"/>
    <w:rsid w:val="00A350C4"/>
    <w:rsid w:val="00A44B58"/>
    <w:rsid w:val="00A46039"/>
    <w:rsid w:val="00A46A57"/>
    <w:rsid w:val="00A57F87"/>
    <w:rsid w:val="00A64F2D"/>
    <w:rsid w:val="00A65963"/>
    <w:rsid w:val="00A723BB"/>
    <w:rsid w:val="00A7383F"/>
    <w:rsid w:val="00A759A5"/>
    <w:rsid w:val="00A77151"/>
    <w:rsid w:val="00A80AA4"/>
    <w:rsid w:val="00A80F36"/>
    <w:rsid w:val="00A82018"/>
    <w:rsid w:val="00A9005E"/>
    <w:rsid w:val="00A901C1"/>
    <w:rsid w:val="00A90B94"/>
    <w:rsid w:val="00A9311E"/>
    <w:rsid w:val="00A93348"/>
    <w:rsid w:val="00A96CE4"/>
    <w:rsid w:val="00AA046B"/>
    <w:rsid w:val="00AA0D33"/>
    <w:rsid w:val="00AA4DDD"/>
    <w:rsid w:val="00AB27CB"/>
    <w:rsid w:val="00AB4406"/>
    <w:rsid w:val="00AB6DB5"/>
    <w:rsid w:val="00AC1553"/>
    <w:rsid w:val="00AC3605"/>
    <w:rsid w:val="00AD2C06"/>
    <w:rsid w:val="00AD4730"/>
    <w:rsid w:val="00AD4B50"/>
    <w:rsid w:val="00AE1900"/>
    <w:rsid w:val="00AE2CF8"/>
    <w:rsid w:val="00AE35E9"/>
    <w:rsid w:val="00AE56C9"/>
    <w:rsid w:val="00AE75C0"/>
    <w:rsid w:val="00AF32F1"/>
    <w:rsid w:val="00AF423B"/>
    <w:rsid w:val="00AF7960"/>
    <w:rsid w:val="00B0099D"/>
    <w:rsid w:val="00B01AED"/>
    <w:rsid w:val="00B0525C"/>
    <w:rsid w:val="00B11E2A"/>
    <w:rsid w:val="00B143E9"/>
    <w:rsid w:val="00B14B61"/>
    <w:rsid w:val="00B15C3A"/>
    <w:rsid w:val="00B31600"/>
    <w:rsid w:val="00B365E4"/>
    <w:rsid w:val="00B411C4"/>
    <w:rsid w:val="00B466AF"/>
    <w:rsid w:val="00B46B33"/>
    <w:rsid w:val="00B516A3"/>
    <w:rsid w:val="00B53029"/>
    <w:rsid w:val="00B638B7"/>
    <w:rsid w:val="00B65379"/>
    <w:rsid w:val="00B66322"/>
    <w:rsid w:val="00B70717"/>
    <w:rsid w:val="00B8070C"/>
    <w:rsid w:val="00B8496F"/>
    <w:rsid w:val="00B90D39"/>
    <w:rsid w:val="00B922BE"/>
    <w:rsid w:val="00BA08B8"/>
    <w:rsid w:val="00BA6319"/>
    <w:rsid w:val="00BA64D4"/>
    <w:rsid w:val="00BB0747"/>
    <w:rsid w:val="00BB086F"/>
    <w:rsid w:val="00BB1377"/>
    <w:rsid w:val="00BB19DB"/>
    <w:rsid w:val="00BB4EF3"/>
    <w:rsid w:val="00BC1C2E"/>
    <w:rsid w:val="00BD7707"/>
    <w:rsid w:val="00BE6C2B"/>
    <w:rsid w:val="00BF028D"/>
    <w:rsid w:val="00BF0A7D"/>
    <w:rsid w:val="00BF61EF"/>
    <w:rsid w:val="00BF6702"/>
    <w:rsid w:val="00BF7D69"/>
    <w:rsid w:val="00C00808"/>
    <w:rsid w:val="00C13AB7"/>
    <w:rsid w:val="00C14FD0"/>
    <w:rsid w:val="00C1677C"/>
    <w:rsid w:val="00C176BD"/>
    <w:rsid w:val="00C17D8D"/>
    <w:rsid w:val="00C2171A"/>
    <w:rsid w:val="00C21D14"/>
    <w:rsid w:val="00C2328D"/>
    <w:rsid w:val="00C26526"/>
    <w:rsid w:val="00C27661"/>
    <w:rsid w:val="00C316E9"/>
    <w:rsid w:val="00C31AEA"/>
    <w:rsid w:val="00C32DFE"/>
    <w:rsid w:val="00C36066"/>
    <w:rsid w:val="00C37C4A"/>
    <w:rsid w:val="00C40FD0"/>
    <w:rsid w:val="00C43805"/>
    <w:rsid w:val="00C44033"/>
    <w:rsid w:val="00C4437E"/>
    <w:rsid w:val="00C4453F"/>
    <w:rsid w:val="00C4632A"/>
    <w:rsid w:val="00C54052"/>
    <w:rsid w:val="00C55569"/>
    <w:rsid w:val="00C56004"/>
    <w:rsid w:val="00C561E5"/>
    <w:rsid w:val="00C61640"/>
    <w:rsid w:val="00C62581"/>
    <w:rsid w:val="00C64B49"/>
    <w:rsid w:val="00C67244"/>
    <w:rsid w:val="00C82E31"/>
    <w:rsid w:val="00C83A0D"/>
    <w:rsid w:val="00C83A6C"/>
    <w:rsid w:val="00C84F72"/>
    <w:rsid w:val="00C87128"/>
    <w:rsid w:val="00C878BF"/>
    <w:rsid w:val="00C92102"/>
    <w:rsid w:val="00C92E6A"/>
    <w:rsid w:val="00CA4BBB"/>
    <w:rsid w:val="00CB5BEC"/>
    <w:rsid w:val="00CB69FA"/>
    <w:rsid w:val="00CB70CA"/>
    <w:rsid w:val="00CC0139"/>
    <w:rsid w:val="00CC239A"/>
    <w:rsid w:val="00CC3125"/>
    <w:rsid w:val="00CC4AAB"/>
    <w:rsid w:val="00CC67C0"/>
    <w:rsid w:val="00CD20F3"/>
    <w:rsid w:val="00CD2B91"/>
    <w:rsid w:val="00CE03DC"/>
    <w:rsid w:val="00CE1BF4"/>
    <w:rsid w:val="00CE38AB"/>
    <w:rsid w:val="00CE3DE1"/>
    <w:rsid w:val="00D03509"/>
    <w:rsid w:val="00D055A8"/>
    <w:rsid w:val="00D05B96"/>
    <w:rsid w:val="00D10793"/>
    <w:rsid w:val="00D112CF"/>
    <w:rsid w:val="00D1190A"/>
    <w:rsid w:val="00D127E7"/>
    <w:rsid w:val="00D171A7"/>
    <w:rsid w:val="00D23B3D"/>
    <w:rsid w:val="00D277E3"/>
    <w:rsid w:val="00D34A95"/>
    <w:rsid w:val="00D3677B"/>
    <w:rsid w:val="00D40F9D"/>
    <w:rsid w:val="00D42F99"/>
    <w:rsid w:val="00D44200"/>
    <w:rsid w:val="00D52B8C"/>
    <w:rsid w:val="00D540CC"/>
    <w:rsid w:val="00D54661"/>
    <w:rsid w:val="00D565DF"/>
    <w:rsid w:val="00D6146A"/>
    <w:rsid w:val="00D64F06"/>
    <w:rsid w:val="00D64F58"/>
    <w:rsid w:val="00D733F9"/>
    <w:rsid w:val="00D75040"/>
    <w:rsid w:val="00D759DE"/>
    <w:rsid w:val="00D86D81"/>
    <w:rsid w:val="00D8752B"/>
    <w:rsid w:val="00D91A34"/>
    <w:rsid w:val="00D92235"/>
    <w:rsid w:val="00D97EB4"/>
    <w:rsid w:val="00DA015D"/>
    <w:rsid w:val="00DA7658"/>
    <w:rsid w:val="00DB0820"/>
    <w:rsid w:val="00DB431C"/>
    <w:rsid w:val="00DC0942"/>
    <w:rsid w:val="00DC0E61"/>
    <w:rsid w:val="00DC1C90"/>
    <w:rsid w:val="00DD1ED6"/>
    <w:rsid w:val="00DD1F22"/>
    <w:rsid w:val="00DE4FDD"/>
    <w:rsid w:val="00DE501A"/>
    <w:rsid w:val="00DE5AE0"/>
    <w:rsid w:val="00DF5140"/>
    <w:rsid w:val="00DF79B9"/>
    <w:rsid w:val="00E00E16"/>
    <w:rsid w:val="00E04E6C"/>
    <w:rsid w:val="00E14499"/>
    <w:rsid w:val="00E16B97"/>
    <w:rsid w:val="00E26BC3"/>
    <w:rsid w:val="00E3107B"/>
    <w:rsid w:val="00E41CF7"/>
    <w:rsid w:val="00E467A6"/>
    <w:rsid w:val="00E539E7"/>
    <w:rsid w:val="00E63C61"/>
    <w:rsid w:val="00E93790"/>
    <w:rsid w:val="00E9463C"/>
    <w:rsid w:val="00E94825"/>
    <w:rsid w:val="00EA7D46"/>
    <w:rsid w:val="00EB0B4F"/>
    <w:rsid w:val="00EB36D4"/>
    <w:rsid w:val="00EB5EE0"/>
    <w:rsid w:val="00EB6058"/>
    <w:rsid w:val="00EB7390"/>
    <w:rsid w:val="00EC354C"/>
    <w:rsid w:val="00EC40E1"/>
    <w:rsid w:val="00ED0307"/>
    <w:rsid w:val="00EE2D29"/>
    <w:rsid w:val="00EE3186"/>
    <w:rsid w:val="00EE40C9"/>
    <w:rsid w:val="00EF2E50"/>
    <w:rsid w:val="00EF4234"/>
    <w:rsid w:val="00EF636A"/>
    <w:rsid w:val="00F01322"/>
    <w:rsid w:val="00F07B20"/>
    <w:rsid w:val="00F116FF"/>
    <w:rsid w:val="00F23B37"/>
    <w:rsid w:val="00F35AF7"/>
    <w:rsid w:val="00F45D27"/>
    <w:rsid w:val="00F60E38"/>
    <w:rsid w:val="00F63EC2"/>
    <w:rsid w:val="00F66D21"/>
    <w:rsid w:val="00F71D14"/>
    <w:rsid w:val="00F728FF"/>
    <w:rsid w:val="00F823BF"/>
    <w:rsid w:val="00F84F51"/>
    <w:rsid w:val="00F85920"/>
    <w:rsid w:val="00F9021B"/>
    <w:rsid w:val="00F93C80"/>
    <w:rsid w:val="00FA180C"/>
    <w:rsid w:val="00FA6967"/>
    <w:rsid w:val="00FB17B3"/>
    <w:rsid w:val="00FB253F"/>
    <w:rsid w:val="00FB3854"/>
    <w:rsid w:val="00FB68EA"/>
    <w:rsid w:val="00FB6D99"/>
    <w:rsid w:val="00FC3D08"/>
    <w:rsid w:val="00FD6050"/>
    <w:rsid w:val="00FE026B"/>
    <w:rsid w:val="00FE1757"/>
    <w:rsid w:val="00FE2BC7"/>
    <w:rsid w:val="00FE324D"/>
    <w:rsid w:val="00FE33E6"/>
    <w:rsid w:val="00FE3857"/>
    <w:rsid w:val="00FE6BE2"/>
    <w:rsid w:val="00FE703C"/>
    <w:rsid w:val="00FF0DE9"/>
    <w:rsid w:val="00FF0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enu v:ext="edit" fillcolor="none" strokecolor="red"/>
    </o:shapedefaults>
    <o:shapelayout v:ext="edit">
      <o:idmap v:ext="edit" data="1"/>
      <o:rules v:ext="edit">
        <o:r id="V:Rule1" type="connector" idref="#Connecteur droit avec flèche 33"/>
        <o:r id="V:Rule2" type="connector" idref="#Line 13"/>
        <o:r id="V:Rule3" type="connector" idref="#Line 10"/>
        <o:r id="V:Rule4" type="connector" idref="#Line 11"/>
      </o:rules>
    </o:shapelayout>
  </w:shapeDefaults>
  <w:decimalSymbol w:val=","/>
  <w:listSeparator w:val=";"/>
  <w14:docId w14:val="514166B0"/>
  <w15:docId w15:val="{439EB424-876D-45B7-B29C-9FCE2B1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12"/>
    <w:rsid w:val="00D540CC"/>
    <w:pPr>
      <w:spacing w:after="0" w:line="240" w:lineRule="auto"/>
    </w:pPr>
    <w:rPr>
      <w:rFonts w:ascii="Times New Roman" w:hAnsi="Times New Roman"/>
      <w:sz w:val="24"/>
    </w:rPr>
  </w:style>
  <w:style w:type="paragraph" w:styleId="Titre1">
    <w:name w:val="heading 1"/>
    <w:aliases w:val="Ss para14"/>
    <w:basedOn w:val="Normal"/>
    <w:next w:val="Normal"/>
    <w:link w:val="Titre1Car"/>
    <w:autoRedefine/>
    <w:rsid w:val="00A723BB"/>
    <w:pPr>
      <w:keepNext/>
      <w:tabs>
        <w:tab w:val="left" w:pos="1276"/>
        <w:tab w:val="left" w:pos="1701"/>
      </w:tabs>
      <w:spacing w:after="120"/>
      <w:ind w:right="284" w:firstLine="567"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unhideWhenUsed/>
    <w:rsid w:val="00AA4D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AA4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  <w:rsid w:val="00A332DE"/>
  </w:style>
  <w:style w:type="character" w:customStyle="1" w:styleId="Titre1Car">
    <w:name w:val="Titre 1 Car"/>
    <w:aliases w:val="Ss para14 Car"/>
    <w:basedOn w:val="Policepardfaut"/>
    <w:link w:val="Titre1"/>
    <w:rsid w:val="00A723BB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A332DE"/>
    <w:pPr>
      <w:jc w:val="center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332DE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S1">
    <w:name w:val="S1"/>
    <w:basedOn w:val="Normal"/>
    <w:rsid w:val="00A332DE"/>
    <w:rPr>
      <w:sz w:val="20"/>
    </w:rPr>
  </w:style>
  <w:style w:type="paragraph" w:styleId="Titre">
    <w:name w:val="Title"/>
    <w:aliases w:val="Niveau1,Para 16"/>
    <w:link w:val="TitreCar"/>
    <w:autoRedefine/>
    <w:qFormat/>
    <w:rsid w:val="000323E6"/>
    <w:pPr>
      <w:numPr>
        <w:numId w:val="1"/>
      </w:numPr>
      <w:spacing w:after="0" w:line="240" w:lineRule="auto"/>
      <w:ind w:left="357" w:right="-166" w:firstLine="0"/>
    </w:pPr>
    <w:rPr>
      <w:rFonts w:ascii="Times New Roman" w:eastAsia="Times New Roman" w:hAnsi="Times New Roman" w:cs="Times New Roman"/>
      <w:b/>
      <w:color w:val="000000"/>
      <w:sz w:val="32"/>
      <w:szCs w:val="24"/>
      <w:lang w:eastAsia="fr-FR"/>
    </w:rPr>
  </w:style>
  <w:style w:type="character" w:customStyle="1" w:styleId="TitreCar">
    <w:name w:val="Titre Car"/>
    <w:aliases w:val="Niveau1 Car,Para 16 Car"/>
    <w:basedOn w:val="Policepardfaut"/>
    <w:link w:val="Titre"/>
    <w:rsid w:val="000323E6"/>
    <w:rPr>
      <w:rFonts w:ascii="Times New Roman" w:eastAsia="Times New Roman" w:hAnsi="Times New Roman" w:cs="Times New Roman"/>
      <w:b/>
      <w:color w:val="000000"/>
      <w:sz w:val="32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nhideWhenUsed/>
    <w:rsid w:val="00A332DE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A332DE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39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9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aliases w:val="Raph2"/>
    <w:basedOn w:val="Normal"/>
    <w:link w:val="ParagraphedelisteCar"/>
    <w:uiPriority w:val="34"/>
    <w:rsid w:val="005F32B2"/>
    <w:pPr>
      <w:ind w:left="720"/>
    </w:pPr>
  </w:style>
  <w:style w:type="table" w:styleId="Grilledutableau">
    <w:name w:val="Table Grid"/>
    <w:basedOn w:val="TableauNormal"/>
    <w:uiPriority w:val="99"/>
    <w:rsid w:val="00487E0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basedOn w:val="Policepardfaut"/>
    <w:uiPriority w:val="33"/>
    <w:rsid w:val="00413B9C"/>
    <w:rPr>
      <w:b/>
      <w:bCs/>
      <w:smallCaps/>
      <w:spacing w:val="5"/>
    </w:rPr>
  </w:style>
  <w:style w:type="character" w:styleId="lev">
    <w:name w:val="Strong"/>
    <w:basedOn w:val="Policepardfaut"/>
    <w:uiPriority w:val="22"/>
    <w:rsid w:val="00413B9C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rsid w:val="00413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13B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uiPriority w:val="1"/>
    <w:rsid w:val="00D442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sspara12">
    <w:name w:val="ss para 12"/>
    <w:basedOn w:val="Titre1"/>
    <w:link w:val="sspara12Car"/>
    <w:autoRedefine/>
    <w:rsid w:val="004D7B8B"/>
    <w:pPr>
      <w:tabs>
        <w:tab w:val="clear" w:pos="1276"/>
        <w:tab w:val="clear" w:pos="1701"/>
      </w:tabs>
      <w:ind w:firstLine="708"/>
    </w:pPr>
  </w:style>
  <w:style w:type="character" w:customStyle="1" w:styleId="sspara12Car">
    <w:name w:val="ss para 12 Car"/>
    <w:basedOn w:val="Titre1Car"/>
    <w:link w:val="sspara12"/>
    <w:rsid w:val="004D7B8B"/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A4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A4DDD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fr-FR"/>
    </w:rPr>
  </w:style>
  <w:style w:type="character" w:customStyle="1" w:styleId="Textesource">
    <w:name w:val="Texte source"/>
    <w:rsid w:val="00AA4DDD"/>
    <w:rPr>
      <w:rFonts w:ascii="DejaVu Sans Mono" w:eastAsia="Droid Sans Fallback" w:hAnsi="DejaVu Sans Mono" w:cs="DejaVu Sans Mono"/>
    </w:rPr>
  </w:style>
  <w:style w:type="paragraph" w:customStyle="1" w:styleId="Niveau2">
    <w:name w:val="Niveau2"/>
    <w:next w:val="TexteNiv2"/>
    <w:link w:val="Niveau2Car"/>
    <w:qFormat/>
    <w:rsid w:val="00511F6D"/>
    <w:pPr>
      <w:widowControl w:val="0"/>
      <w:numPr>
        <w:ilvl w:val="1"/>
        <w:numId w:val="1"/>
      </w:numPr>
      <w:spacing w:after="0" w:line="240" w:lineRule="auto"/>
      <w:ind w:left="635" w:firstLine="0"/>
    </w:pPr>
    <w:rPr>
      <w:rFonts w:ascii="Times New Roman" w:eastAsiaTheme="majorEastAsia" w:hAnsi="Times New Roman" w:cs="Times New Roman"/>
      <w:b/>
      <w:bCs/>
      <w:sz w:val="28"/>
      <w:szCs w:val="28"/>
      <w:lang w:eastAsia="fr-FR"/>
    </w:rPr>
  </w:style>
  <w:style w:type="paragraph" w:customStyle="1" w:styleId="TexteNiv2">
    <w:name w:val="Texte Niv2"/>
    <w:link w:val="TexteNiv2Car"/>
    <w:qFormat/>
    <w:rsid w:val="00143EAF"/>
    <w:pPr>
      <w:spacing w:after="0" w:line="240" w:lineRule="auto"/>
      <w:ind w:left="1276" w:hanging="142"/>
    </w:pPr>
    <w:rPr>
      <w:rFonts w:ascii="Times New Roman" w:eastAsiaTheme="majorEastAsia" w:hAnsi="Times New Roman" w:cs="Times New Roman"/>
      <w:bCs/>
      <w:sz w:val="24"/>
      <w:szCs w:val="28"/>
      <w:lang w:eastAsia="fr-FR"/>
    </w:rPr>
  </w:style>
  <w:style w:type="character" w:customStyle="1" w:styleId="Niveau2Car">
    <w:name w:val="Niveau2 Car"/>
    <w:basedOn w:val="Policepardfaut"/>
    <w:link w:val="Niveau2"/>
    <w:qFormat/>
    <w:rsid w:val="00511F6D"/>
    <w:rPr>
      <w:rFonts w:ascii="Times New Roman" w:eastAsiaTheme="majorEastAsia" w:hAnsi="Times New Roman" w:cs="Times New Roman"/>
      <w:b/>
      <w:bCs/>
      <w:sz w:val="28"/>
      <w:szCs w:val="28"/>
      <w:lang w:eastAsia="fr-FR"/>
    </w:rPr>
  </w:style>
  <w:style w:type="paragraph" w:customStyle="1" w:styleId="Niveau3">
    <w:name w:val="Niveau3"/>
    <w:link w:val="Niveau3Car"/>
    <w:qFormat/>
    <w:rsid w:val="00530800"/>
    <w:pPr>
      <w:widowControl w:val="0"/>
      <w:numPr>
        <w:ilvl w:val="2"/>
        <w:numId w:val="1"/>
      </w:numPr>
      <w:spacing w:after="0" w:line="240" w:lineRule="auto"/>
      <w:ind w:left="1134" w:firstLine="0"/>
    </w:pPr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customStyle="1" w:styleId="TexteNiv2Car">
    <w:name w:val="Texte Niv2 Car"/>
    <w:basedOn w:val="Policepardfaut"/>
    <w:link w:val="TexteNiv2"/>
    <w:qFormat/>
    <w:rsid w:val="00143EAF"/>
    <w:rPr>
      <w:rFonts w:ascii="Times New Roman" w:eastAsiaTheme="majorEastAsia" w:hAnsi="Times New Roman" w:cs="Times New Roman"/>
      <w:bCs/>
      <w:sz w:val="24"/>
      <w:szCs w:val="28"/>
      <w:lang w:eastAsia="fr-FR"/>
    </w:rPr>
  </w:style>
  <w:style w:type="paragraph" w:customStyle="1" w:styleId="TexteNiv3">
    <w:name w:val="Texte Niv3"/>
    <w:basedOn w:val="TexteNiv2"/>
    <w:link w:val="TexteNiv3Car"/>
    <w:qFormat/>
    <w:rsid w:val="00530800"/>
    <w:pPr>
      <w:ind w:left="1985"/>
    </w:pPr>
  </w:style>
  <w:style w:type="character" w:customStyle="1" w:styleId="Niveau3Car">
    <w:name w:val="Niveau3 Car"/>
    <w:basedOn w:val="Policepardfaut"/>
    <w:link w:val="Niveau3"/>
    <w:qFormat/>
    <w:rsid w:val="00530800"/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AC1553"/>
    <w:rPr>
      <w:color w:val="0000FF" w:themeColor="hyperlink"/>
      <w:u w:val="single"/>
    </w:rPr>
  </w:style>
  <w:style w:type="character" w:customStyle="1" w:styleId="TexteNiv3Car">
    <w:name w:val="Texte Niv3 Car"/>
    <w:basedOn w:val="TexteNiv2Car"/>
    <w:link w:val="TexteNiv3"/>
    <w:rsid w:val="00530800"/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540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40C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st">
    <w:name w:val="st"/>
    <w:basedOn w:val="Policepardfaut"/>
    <w:rsid w:val="00D540CC"/>
  </w:style>
  <w:style w:type="paragraph" w:customStyle="1" w:styleId="Raph1">
    <w:name w:val="Raph1"/>
    <w:basedOn w:val="Paragraphedeliste"/>
    <w:next w:val="Normal"/>
    <w:link w:val="Raph1Car"/>
    <w:rsid w:val="00D540CC"/>
    <w:pPr>
      <w:autoSpaceDE w:val="0"/>
      <w:autoSpaceDN w:val="0"/>
      <w:adjustRightInd w:val="0"/>
      <w:ind w:left="0" w:hanging="142"/>
    </w:pPr>
    <w:rPr>
      <w:b/>
    </w:rPr>
  </w:style>
  <w:style w:type="character" w:customStyle="1" w:styleId="ParagraphedelisteCar">
    <w:name w:val="Paragraphe de liste Car"/>
    <w:aliases w:val="Raph2 Car"/>
    <w:basedOn w:val="Policepardfaut"/>
    <w:link w:val="Paragraphedeliste"/>
    <w:uiPriority w:val="34"/>
    <w:rsid w:val="00D540CC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Raph1Car">
    <w:name w:val="Raph1 Car"/>
    <w:basedOn w:val="ParagraphedelisteCar"/>
    <w:link w:val="Raph1"/>
    <w:rsid w:val="00D540CC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D540CC"/>
    <w:pPr>
      <w:spacing w:before="100" w:beforeAutospacing="1" w:after="100" w:afterAutospacing="1"/>
    </w:pPr>
    <w:rPr>
      <w:rFonts w:eastAsiaTheme="minorEastAsia" w:cs="Times New Roman"/>
      <w:szCs w:val="24"/>
      <w:lang w:eastAsia="fr-FR"/>
    </w:rPr>
  </w:style>
  <w:style w:type="paragraph" w:customStyle="1" w:styleId="Raph3">
    <w:name w:val="Raph3"/>
    <w:basedOn w:val="Paragraphedeliste"/>
    <w:next w:val="Normal"/>
    <w:link w:val="Raph3Car"/>
    <w:rsid w:val="00D540CC"/>
    <w:pPr>
      <w:numPr>
        <w:numId w:val="2"/>
      </w:numPr>
      <w:autoSpaceDE w:val="0"/>
      <w:autoSpaceDN w:val="0"/>
      <w:adjustRightInd w:val="0"/>
      <w:ind w:left="567" w:firstLine="0"/>
    </w:pPr>
    <w:rPr>
      <w:szCs w:val="28"/>
      <w:u w:val="single"/>
    </w:rPr>
  </w:style>
  <w:style w:type="character" w:customStyle="1" w:styleId="Raph3Car">
    <w:name w:val="Raph3 Car"/>
    <w:basedOn w:val="ParagraphedelisteCar"/>
    <w:link w:val="Raph3"/>
    <w:rsid w:val="00D540CC"/>
    <w:rPr>
      <w:rFonts w:ascii="Times New Roman" w:eastAsia="Times New Roman" w:hAnsi="Times New Roman" w:cs="Times New Roman"/>
      <w:sz w:val="24"/>
      <w:szCs w:val="28"/>
      <w:u w:val="single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540C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540CC"/>
    <w:rPr>
      <w:rFonts w:ascii="Times New Roman" w:hAnsi="Times New Roman"/>
      <w:sz w:val="16"/>
      <w:szCs w:val="16"/>
    </w:rPr>
  </w:style>
  <w:style w:type="paragraph" w:customStyle="1" w:styleId="Raph3bis">
    <w:name w:val="Raph3bis"/>
    <w:basedOn w:val="Raph3"/>
    <w:link w:val="Raph3bisCar"/>
    <w:rsid w:val="00D540CC"/>
    <w:pPr>
      <w:numPr>
        <w:ilvl w:val="1"/>
      </w:numPr>
    </w:pPr>
  </w:style>
  <w:style w:type="character" w:customStyle="1" w:styleId="Raph3bisCar">
    <w:name w:val="Raph3bis Car"/>
    <w:basedOn w:val="Raph3Car"/>
    <w:link w:val="Raph3bis"/>
    <w:rsid w:val="00D540CC"/>
    <w:rPr>
      <w:rFonts w:ascii="Times New Roman" w:eastAsia="Times New Roman" w:hAnsi="Times New Roman" w:cs="Times New Roman"/>
      <w:sz w:val="24"/>
      <w:szCs w:val="28"/>
      <w:u w:val="single"/>
      <w:lang w:eastAsia="fr-FR"/>
    </w:rPr>
  </w:style>
  <w:style w:type="paragraph" w:customStyle="1" w:styleId="texte">
    <w:name w:val="texte"/>
    <w:basedOn w:val="Normal"/>
    <w:rsid w:val="00D540CC"/>
    <w:rPr>
      <w:rFonts w:eastAsia="Times New Roman" w:cs="Times New Roman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540CC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540CC"/>
    <w:rPr>
      <w:rFonts w:ascii="Times New Roman" w:hAnsi="Times New Roman"/>
      <w:sz w:val="24"/>
    </w:rPr>
  </w:style>
  <w:style w:type="paragraph" w:styleId="Listepuces2">
    <w:name w:val="List Bullet 2"/>
    <w:basedOn w:val="Normal"/>
    <w:autoRedefine/>
    <w:semiHidden/>
    <w:rsid w:val="00D540CC"/>
    <w:pPr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2">
    <w:name w:val="List 2"/>
    <w:basedOn w:val="Normal"/>
    <w:semiHidden/>
    <w:rsid w:val="00D540CC"/>
    <w:pPr>
      <w:ind w:left="566" w:hanging="283"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puces">
    <w:name w:val="List Bullet"/>
    <w:basedOn w:val="Normal"/>
    <w:uiPriority w:val="99"/>
    <w:semiHidden/>
    <w:unhideWhenUsed/>
    <w:rsid w:val="00085B5F"/>
    <w:pPr>
      <w:numPr>
        <w:numId w:val="3"/>
      </w:numPr>
      <w:contextualSpacing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continue">
    <w:name w:val="List Continue"/>
    <w:basedOn w:val="Normal"/>
    <w:uiPriority w:val="99"/>
    <w:semiHidden/>
    <w:unhideWhenUsed/>
    <w:rsid w:val="00085B5F"/>
    <w:pPr>
      <w:spacing w:after="120"/>
      <w:ind w:left="283"/>
      <w:contextualSpacing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70FC1"/>
    <w:rPr>
      <w:color w:val="808080"/>
    </w:rPr>
  </w:style>
  <w:style w:type="paragraph" w:styleId="Pieddepage">
    <w:name w:val="footer"/>
    <w:basedOn w:val="Normal"/>
    <w:link w:val="PieddepageCar"/>
    <w:unhideWhenUsed/>
    <w:rsid w:val="00D277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D277E3"/>
    <w:rPr>
      <w:rFonts w:ascii="Times New Roman" w:hAnsi="Times New Roman"/>
      <w:sz w:val="24"/>
    </w:rPr>
  </w:style>
  <w:style w:type="paragraph" w:customStyle="1" w:styleId="Questions">
    <w:name w:val="Questions"/>
    <w:link w:val="QuestionsCar"/>
    <w:qFormat/>
    <w:rsid w:val="00143EAF"/>
    <w:pPr>
      <w:numPr>
        <w:numId w:val="4"/>
      </w:num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QuestionsCar">
    <w:name w:val="Questions Car"/>
    <w:basedOn w:val="Policepardfaut"/>
    <w:link w:val="Questions"/>
    <w:rsid w:val="00143EAF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ETT">
    <w:name w:val="Titre ETT"/>
    <w:basedOn w:val="Normal"/>
    <w:qFormat/>
    <w:rsid w:val="006A1E80"/>
    <w:pPr>
      <w:jc w:val="center"/>
    </w:pPr>
    <w:rPr>
      <w:b/>
      <w:sz w:val="44"/>
    </w:rPr>
  </w:style>
  <w:style w:type="paragraph" w:customStyle="1" w:styleId="Rponses">
    <w:name w:val="Réponses"/>
    <w:basedOn w:val="TexteNiv2"/>
    <w:link w:val="RponsesCar"/>
    <w:qFormat/>
    <w:rsid w:val="009A3D04"/>
    <w:rPr>
      <w:color w:val="FF0000"/>
    </w:rPr>
  </w:style>
  <w:style w:type="character" w:customStyle="1" w:styleId="RponsesCar">
    <w:name w:val="Réponses Car"/>
    <w:basedOn w:val="TexteNiv2Car"/>
    <w:link w:val="Rponses"/>
    <w:rsid w:val="009A3D04"/>
    <w:rPr>
      <w:rFonts w:ascii="Times New Roman" w:eastAsiaTheme="majorEastAsia" w:hAnsi="Times New Roman" w:cs="Times New Roman"/>
      <w:bCs/>
      <w:color w:val="FF0000"/>
      <w:sz w:val="28"/>
      <w:szCs w:val="28"/>
      <w:lang w:eastAsia="fr-FR"/>
    </w:rPr>
  </w:style>
  <w:style w:type="paragraph" w:customStyle="1" w:styleId="Exercice">
    <w:name w:val="Exercice"/>
    <w:basedOn w:val="TexteNiv2"/>
    <w:rsid w:val="008109E5"/>
    <w:pPr>
      <w:numPr>
        <w:numId w:val="5"/>
      </w:numPr>
    </w:pPr>
    <w:rPr>
      <w:b/>
      <w:sz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109E5"/>
    <w:rPr>
      <w:color w:val="808080"/>
      <w:shd w:val="clear" w:color="auto" w:fill="E6E6E6"/>
    </w:rPr>
  </w:style>
  <w:style w:type="character" w:customStyle="1" w:styleId="rvts64">
    <w:name w:val="rvts64"/>
    <w:basedOn w:val="Policepardfaut"/>
    <w:rsid w:val="00022262"/>
  </w:style>
  <w:style w:type="character" w:customStyle="1" w:styleId="rvts65">
    <w:name w:val="rvts65"/>
    <w:basedOn w:val="Policepardfaut"/>
    <w:rsid w:val="00022262"/>
  </w:style>
  <w:style w:type="paragraph" w:customStyle="1" w:styleId="rvps1">
    <w:name w:val="rvps1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76">
    <w:name w:val="rvts76"/>
    <w:basedOn w:val="Policepardfaut"/>
    <w:rsid w:val="00022262"/>
  </w:style>
  <w:style w:type="paragraph" w:customStyle="1" w:styleId="rvps30">
    <w:name w:val="rvps30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78">
    <w:name w:val="rvts78"/>
    <w:basedOn w:val="Policepardfaut"/>
    <w:rsid w:val="00022262"/>
  </w:style>
  <w:style w:type="paragraph" w:customStyle="1" w:styleId="rvps47">
    <w:name w:val="rvps47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44">
    <w:name w:val="rvps44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48">
    <w:name w:val="rvps48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81">
    <w:name w:val="rvts81"/>
    <w:basedOn w:val="Policepardfaut"/>
    <w:rsid w:val="003334DD"/>
  </w:style>
  <w:style w:type="paragraph" w:customStyle="1" w:styleId="rvps53">
    <w:name w:val="rvps53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24">
    <w:name w:val="rvts24"/>
    <w:basedOn w:val="Policepardfaut"/>
    <w:rsid w:val="003334DD"/>
  </w:style>
  <w:style w:type="paragraph" w:customStyle="1" w:styleId="rvps51">
    <w:name w:val="rvps51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54">
    <w:name w:val="rvps54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50">
    <w:name w:val="rvps50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82">
    <w:name w:val="rvts82"/>
    <w:basedOn w:val="Policepardfaut"/>
    <w:rsid w:val="003334DD"/>
  </w:style>
  <w:style w:type="character" w:customStyle="1" w:styleId="rvts83">
    <w:name w:val="rvts83"/>
    <w:basedOn w:val="Policepardfaut"/>
    <w:rsid w:val="003334DD"/>
  </w:style>
  <w:style w:type="character" w:customStyle="1" w:styleId="rvts84">
    <w:name w:val="rvts84"/>
    <w:basedOn w:val="Policepardfaut"/>
    <w:rsid w:val="003334DD"/>
  </w:style>
  <w:style w:type="character" w:customStyle="1" w:styleId="rvts85">
    <w:name w:val="rvts85"/>
    <w:basedOn w:val="Policepardfaut"/>
    <w:rsid w:val="003334DD"/>
  </w:style>
  <w:style w:type="paragraph" w:customStyle="1" w:styleId="Tableau">
    <w:name w:val="Tableau"/>
    <w:basedOn w:val="TexteNiv2"/>
    <w:rsid w:val="00282A75"/>
    <w:pPr>
      <w:framePr w:hSpace="141" w:wrap="around" w:vAnchor="text" w:hAnchor="margin" w:xAlign="center" w:y="112"/>
      <w:ind w:left="185"/>
    </w:pPr>
  </w:style>
  <w:style w:type="paragraph" w:styleId="En-tte">
    <w:name w:val="header"/>
    <w:basedOn w:val="Normal"/>
    <w:link w:val="En-tteCar"/>
    <w:unhideWhenUsed/>
    <w:rsid w:val="00344E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4E8B"/>
    <w:rPr>
      <w:rFonts w:ascii="Times New Roman" w:hAnsi="Times New Roman"/>
      <w:sz w:val="24"/>
    </w:rPr>
  </w:style>
  <w:style w:type="paragraph" w:customStyle="1" w:styleId="rvps17">
    <w:name w:val="rvps17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9">
    <w:name w:val="rvts9"/>
    <w:basedOn w:val="Policepardfaut"/>
    <w:rsid w:val="00250D20"/>
  </w:style>
  <w:style w:type="paragraph" w:customStyle="1" w:styleId="rvps18">
    <w:name w:val="rvps18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22">
    <w:name w:val="rvts22"/>
    <w:basedOn w:val="Policepardfaut"/>
    <w:rsid w:val="00250D20"/>
  </w:style>
  <w:style w:type="character" w:customStyle="1" w:styleId="rvts28">
    <w:name w:val="rvts28"/>
    <w:basedOn w:val="Policepardfaut"/>
    <w:rsid w:val="00250D20"/>
  </w:style>
  <w:style w:type="character" w:customStyle="1" w:styleId="rvts35">
    <w:name w:val="rvts35"/>
    <w:basedOn w:val="Policepardfaut"/>
    <w:rsid w:val="00250D20"/>
  </w:style>
  <w:style w:type="character" w:customStyle="1" w:styleId="rvts30">
    <w:name w:val="rvts30"/>
    <w:basedOn w:val="Policepardfaut"/>
    <w:rsid w:val="00250D20"/>
  </w:style>
  <w:style w:type="character" w:customStyle="1" w:styleId="rvts31">
    <w:name w:val="rvts31"/>
    <w:basedOn w:val="Policepardfaut"/>
    <w:rsid w:val="00250D20"/>
  </w:style>
  <w:style w:type="character" w:customStyle="1" w:styleId="rvts29">
    <w:name w:val="rvts29"/>
    <w:basedOn w:val="Policepardfaut"/>
    <w:rsid w:val="00250D20"/>
  </w:style>
  <w:style w:type="character" w:customStyle="1" w:styleId="rvts33">
    <w:name w:val="rvts33"/>
    <w:basedOn w:val="Policepardfaut"/>
    <w:rsid w:val="00250D20"/>
  </w:style>
  <w:style w:type="character" w:customStyle="1" w:styleId="rvts32">
    <w:name w:val="rvts32"/>
    <w:basedOn w:val="Policepardfaut"/>
    <w:rsid w:val="00250D20"/>
  </w:style>
  <w:style w:type="paragraph" w:customStyle="1" w:styleId="rvps22">
    <w:name w:val="rvps22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34">
    <w:name w:val="rvts34"/>
    <w:basedOn w:val="Policepardfaut"/>
    <w:rsid w:val="00250D20"/>
  </w:style>
  <w:style w:type="paragraph" w:customStyle="1" w:styleId="rvps23">
    <w:name w:val="rvps23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19">
    <w:name w:val="rvps19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25">
    <w:name w:val="rvps25"/>
    <w:basedOn w:val="Normal"/>
    <w:rsid w:val="00EB6058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37">
    <w:name w:val="rvts37"/>
    <w:basedOn w:val="Policepardfaut"/>
    <w:rsid w:val="00EB6058"/>
  </w:style>
  <w:style w:type="paragraph" w:customStyle="1" w:styleId="rvps24">
    <w:name w:val="rvps24"/>
    <w:basedOn w:val="Normal"/>
    <w:rsid w:val="00EB6058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26">
    <w:name w:val="rvps26"/>
    <w:basedOn w:val="Normal"/>
    <w:rsid w:val="00EB6058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39">
    <w:name w:val="rvts39"/>
    <w:basedOn w:val="Policepardfaut"/>
    <w:rsid w:val="00EB6058"/>
  </w:style>
  <w:style w:type="character" w:customStyle="1" w:styleId="rvts40">
    <w:name w:val="rvts40"/>
    <w:basedOn w:val="Policepardfaut"/>
    <w:rsid w:val="00EB6058"/>
  </w:style>
  <w:style w:type="character" w:customStyle="1" w:styleId="spelle">
    <w:name w:val="spelle"/>
    <w:basedOn w:val="Policepardfaut"/>
    <w:rsid w:val="00EB6058"/>
  </w:style>
  <w:style w:type="character" w:customStyle="1" w:styleId="grame">
    <w:name w:val="grame"/>
    <w:basedOn w:val="Policepardfaut"/>
    <w:rsid w:val="00EB6058"/>
  </w:style>
  <w:style w:type="character" w:customStyle="1" w:styleId="rvts41">
    <w:name w:val="rvts41"/>
    <w:basedOn w:val="Policepardfaut"/>
    <w:rsid w:val="00EB6058"/>
  </w:style>
  <w:style w:type="paragraph" w:customStyle="1" w:styleId="rvps28">
    <w:name w:val="rvps28"/>
    <w:basedOn w:val="Normal"/>
    <w:rsid w:val="00EB6058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EB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B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I2D\Modele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9B90F-477A-4316-92F0-75372897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ModeleCours.dotx</Template>
  <TotalTime>2</TotalTime>
  <Pages>4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</dc:creator>
  <cp:keywords/>
  <dc:description/>
  <cp:lastModifiedBy>r m</cp:lastModifiedBy>
  <cp:revision>3</cp:revision>
  <cp:lastPrinted>2015-11-05T22:07:00Z</cp:lastPrinted>
  <dcterms:created xsi:type="dcterms:W3CDTF">2019-05-05T12:55:00Z</dcterms:created>
  <dcterms:modified xsi:type="dcterms:W3CDTF">2019-05-05T12:56:00Z</dcterms:modified>
</cp:coreProperties>
</file>